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p w14:paraId="09723CFE" w14:textId="77777777" w:rsidR="004B7E44" w:rsidRPr="00F40AB9" w:rsidRDefault="004B7E44" w:rsidP="00824164">
            <w:pPr>
              <w:jc w:val="both"/>
              <w:rPr>
                <w:rFonts w:ascii="Times New Roman" w:hAnsi="Times New Roman" w:cs="Times New Roman"/>
              </w:rPr>
            </w:pPr>
            <w:bookmarkStart w:id="0" w:name="_top"/>
            <w:bookmarkEnd w:id="0"/>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D57F26" w:rsidRPr="00C963DA" w:rsidRDefault="00D57F26"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D57F26" w:rsidRPr="00C963DA" w:rsidRDefault="00D57F26"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D57F26" w:rsidRPr="004B7E44" w:rsidRDefault="00D57F26"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D57F26" w:rsidRPr="004B7E44" w:rsidRDefault="00D57F26"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D57F26" w:rsidRPr="0032275C" w:rsidRDefault="00D57F26"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D57F26" w:rsidRPr="0032275C" w:rsidRDefault="00D57F26"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756711F0" w14:textId="743E1EC2" w:rsidR="0020018D" w:rsidRPr="0020018D" w:rsidRDefault="00315AEC">
      <w:pPr>
        <w:pStyle w:val="TDC1"/>
        <w:rPr>
          <w:rFonts w:asciiTheme="minorHAnsi" w:hAnsiTheme="minorHAnsi" w:cstheme="minorHAnsi"/>
          <w:sz w:val="20"/>
        </w:rPr>
      </w:pPr>
      <w:r w:rsidRPr="0020018D">
        <w:rPr>
          <w:rFonts w:asciiTheme="minorHAnsi" w:hAnsiTheme="minorHAnsi" w:cstheme="minorHAnsi"/>
          <w:sz w:val="22"/>
        </w:rPr>
        <w:fldChar w:fldCharType="begin"/>
      </w:r>
      <w:r w:rsidRPr="0020018D">
        <w:rPr>
          <w:rFonts w:asciiTheme="minorHAnsi" w:hAnsiTheme="minorHAnsi" w:cstheme="minorHAnsi"/>
          <w:sz w:val="22"/>
        </w:rPr>
        <w:instrText xml:space="preserve"> TOC \o "1-5" \h \z \u </w:instrText>
      </w:r>
      <w:r w:rsidRPr="0020018D">
        <w:rPr>
          <w:rFonts w:asciiTheme="minorHAnsi" w:hAnsiTheme="minorHAnsi" w:cstheme="minorHAnsi"/>
          <w:sz w:val="22"/>
        </w:rPr>
        <w:fldChar w:fldCharType="separate"/>
      </w:r>
      <w:hyperlink w:anchor="_Toc27331288" w:history="1">
        <w:r w:rsidR="0020018D" w:rsidRPr="0020018D">
          <w:rPr>
            <w:rStyle w:val="Hipervnculo"/>
            <w:rFonts w:asciiTheme="minorHAnsi" w:hAnsiTheme="minorHAnsi" w:cstheme="minorHAnsi"/>
            <w:sz w:val="28"/>
          </w:rPr>
          <w:t>1.</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Introducción</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_Toc27331288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3</w:t>
        </w:r>
        <w:r w:rsidR="0020018D" w:rsidRPr="0020018D">
          <w:rPr>
            <w:rFonts w:asciiTheme="minorHAnsi" w:hAnsiTheme="minorHAnsi" w:cstheme="minorHAnsi"/>
            <w:webHidden/>
            <w:sz w:val="28"/>
          </w:rPr>
          <w:fldChar w:fldCharType="end"/>
        </w:r>
      </w:hyperlink>
    </w:p>
    <w:p w14:paraId="0E28284A" w14:textId="3C03F194" w:rsidR="0020018D" w:rsidRPr="0020018D" w:rsidRDefault="00D57F26">
      <w:pPr>
        <w:pStyle w:val="TDC2"/>
        <w:rPr>
          <w:rFonts w:cstheme="minorHAnsi"/>
          <w:noProof/>
          <w:sz w:val="20"/>
        </w:rPr>
      </w:pPr>
      <w:hyperlink w:anchor="_Toc27331289" w:history="1">
        <w:r w:rsidR="0020018D" w:rsidRPr="0020018D">
          <w:rPr>
            <w:rStyle w:val="Hipervnculo"/>
            <w:rFonts w:cstheme="minorHAnsi"/>
            <w:noProof/>
            <w:sz w:val="20"/>
          </w:rPr>
          <w:t>1.1</w:t>
        </w:r>
        <w:r w:rsidR="0020018D" w:rsidRPr="0020018D">
          <w:rPr>
            <w:rFonts w:cstheme="minorHAnsi"/>
            <w:noProof/>
            <w:sz w:val="20"/>
          </w:rPr>
          <w:tab/>
        </w:r>
        <w:r w:rsidR="0020018D" w:rsidRPr="0020018D">
          <w:rPr>
            <w:rStyle w:val="Hipervnculo"/>
            <w:rFonts w:cstheme="minorHAnsi"/>
            <w:noProof/>
            <w:sz w:val="20"/>
          </w:rPr>
          <w:t>Propósito del plan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_Toc27331289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w:t>
        </w:r>
        <w:r w:rsidR="0020018D" w:rsidRPr="0020018D">
          <w:rPr>
            <w:rFonts w:cstheme="minorHAnsi"/>
            <w:noProof/>
            <w:webHidden/>
            <w:sz w:val="20"/>
          </w:rPr>
          <w:fldChar w:fldCharType="end"/>
        </w:r>
      </w:hyperlink>
    </w:p>
    <w:p w14:paraId="359E5B5A" w14:textId="7F4C02BB" w:rsidR="0020018D" w:rsidRPr="0020018D" w:rsidRDefault="00D57F26">
      <w:pPr>
        <w:pStyle w:val="TDC2"/>
        <w:rPr>
          <w:rFonts w:cstheme="minorHAnsi"/>
          <w:noProof/>
          <w:sz w:val="20"/>
        </w:rPr>
      </w:pPr>
      <w:hyperlink w:anchor="_Toc27331290" w:history="1">
        <w:r w:rsidR="0020018D" w:rsidRPr="0020018D">
          <w:rPr>
            <w:rStyle w:val="Hipervnculo"/>
            <w:rFonts w:cstheme="minorHAnsi"/>
            <w:noProof/>
            <w:sz w:val="20"/>
          </w:rPr>
          <w:t>1.2</w:t>
        </w:r>
        <w:r w:rsidR="0020018D" w:rsidRPr="0020018D">
          <w:rPr>
            <w:rFonts w:cstheme="minorHAnsi"/>
            <w:noProof/>
            <w:sz w:val="20"/>
          </w:rPr>
          <w:tab/>
        </w:r>
        <w:r w:rsidR="0020018D" w:rsidRPr="0020018D">
          <w:rPr>
            <w:rStyle w:val="Hipervnculo"/>
            <w:rFonts w:cstheme="minorHAnsi"/>
            <w:noProof/>
            <w:sz w:val="20"/>
          </w:rPr>
          <w:t>Definiciones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17235594" w14:textId="1B86AD2D" w:rsidR="0020018D" w:rsidRPr="0020018D" w:rsidRDefault="00D57F26">
      <w:pPr>
        <w:pStyle w:val="TDC2"/>
        <w:rPr>
          <w:rFonts w:cstheme="minorHAnsi"/>
          <w:noProof/>
          <w:sz w:val="20"/>
        </w:rPr>
      </w:pPr>
      <w:hyperlink w:anchor="_Toc27331291" w:history="1">
        <w:r w:rsidR="0020018D" w:rsidRPr="0020018D">
          <w:rPr>
            <w:rStyle w:val="Hipervnculo"/>
            <w:rFonts w:cstheme="minorHAnsi"/>
            <w:noProof/>
            <w:sz w:val="20"/>
          </w:rPr>
          <w:t>1.3</w:t>
        </w:r>
        <w:r w:rsidR="0020018D" w:rsidRPr="0020018D">
          <w:rPr>
            <w:rFonts w:cstheme="minorHAnsi"/>
            <w:noProof/>
            <w:sz w:val="20"/>
          </w:rPr>
          <w:tab/>
        </w:r>
        <w:r w:rsidR="0020018D" w:rsidRPr="0020018D">
          <w:rPr>
            <w:rStyle w:val="Hipervnculo"/>
            <w:rFonts w:cstheme="minorHAnsi"/>
            <w:noProof/>
            <w:sz w:val="20"/>
          </w:rPr>
          <w:t>Organización del documento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4196C5FD" w14:textId="71933128" w:rsidR="0020018D" w:rsidRPr="0020018D" w:rsidRDefault="00D57F26">
      <w:pPr>
        <w:pStyle w:val="TDC1"/>
        <w:rPr>
          <w:rFonts w:asciiTheme="minorHAnsi" w:hAnsiTheme="minorHAnsi" w:cstheme="minorHAnsi"/>
          <w:sz w:val="20"/>
        </w:rPr>
      </w:pPr>
      <w:hyperlink w:anchor="_Toc27331292" w:history="1">
        <w:r w:rsidR="0020018D" w:rsidRPr="0020018D">
          <w:rPr>
            <w:rStyle w:val="Hipervnculo"/>
            <w:rFonts w:asciiTheme="minorHAnsi" w:hAnsiTheme="minorHAnsi" w:cstheme="minorHAnsi"/>
            <w:sz w:val="28"/>
          </w:rPr>
          <w:t>2.</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Descripción general</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_Toc27331292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5</w:t>
        </w:r>
        <w:r w:rsidR="0020018D" w:rsidRPr="0020018D">
          <w:rPr>
            <w:rFonts w:asciiTheme="minorHAnsi" w:hAnsiTheme="minorHAnsi" w:cstheme="minorHAnsi"/>
            <w:webHidden/>
            <w:sz w:val="28"/>
          </w:rPr>
          <w:fldChar w:fldCharType="end"/>
        </w:r>
      </w:hyperlink>
    </w:p>
    <w:p w14:paraId="50364FBA" w14:textId="29A15BB3" w:rsidR="0020018D" w:rsidRPr="0020018D" w:rsidRDefault="00D57F26">
      <w:pPr>
        <w:pStyle w:val="TDC2"/>
        <w:rPr>
          <w:rFonts w:cstheme="minorHAnsi"/>
          <w:noProof/>
          <w:sz w:val="20"/>
        </w:rPr>
      </w:pPr>
      <w:hyperlink w:anchor="_Toc27331293" w:history="1">
        <w:r w:rsidR="0020018D" w:rsidRPr="0020018D">
          <w:rPr>
            <w:rStyle w:val="Hipervnculo"/>
            <w:rFonts w:cstheme="minorHAnsi"/>
            <w:noProof/>
            <w:sz w:val="20"/>
          </w:rPr>
          <w:t>2.1</w:t>
        </w:r>
        <w:r w:rsidR="0020018D" w:rsidRPr="0020018D">
          <w:rPr>
            <w:rFonts w:cstheme="minorHAnsi"/>
            <w:noProof/>
            <w:sz w:val="20"/>
          </w:rPr>
          <w:tab/>
        </w:r>
        <w:r w:rsidR="0020018D" w:rsidRPr="0020018D">
          <w:rPr>
            <w:rStyle w:val="Hipervnculo"/>
            <w:rFonts w:cstheme="minorHAnsi"/>
            <w:noProof/>
            <w:sz w:val="20"/>
          </w:rPr>
          <w:t>Perspectiva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5</w:t>
        </w:r>
        <w:r w:rsidR="0020018D" w:rsidRPr="0020018D">
          <w:rPr>
            <w:rFonts w:cstheme="minorHAnsi"/>
            <w:noProof/>
            <w:webHidden/>
            <w:sz w:val="20"/>
          </w:rPr>
          <w:fldChar w:fldCharType="end"/>
        </w:r>
      </w:hyperlink>
    </w:p>
    <w:p w14:paraId="4E9D8416" w14:textId="0C395C4A" w:rsidR="0020018D" w:rsidRPr="0020018D" w:rsidRDefault="00D57F26">
      <w:pPr>
        <w:pStyle w:val="TDC2"/>
        <w:rPr>
          <w:rFonts w:cstheme="minorHAnsi"/>
          <w:noProof/>
          <w:sz w:val="20"/>
        </w:rPr>
      </w:pPr>
      <w:hyperlink w:anchor="_Toc27331294"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Funciones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0BE120F4" w14:textId="0EA230C4" w:rsidR="0020018D" w:rsidRPr="0020018D" w:rsidRDefault="00D57F26">
      <w:pPr>
        <w:pStyle w:val="TDC3"/>
        <w:rPr>
          <w:rFonts w:cstheme="minorHAnsi"/>
          <w:noProof/>
          <w:sz w:val="20"/>
        </w:rPr>
      </w:pPr>
      <w:hyperlink w:anchor="_Toc27331295" w:history="1">
        <w:r w:rsidR="0020018D" w:rsidRPr="0020018D">
          <w:rPr>
            <w:rStyle w:val="Hipervnculo"/>
            <w:rFonts w:cstheme="minorHAnsi"/>
            <w:b/>
            <w:noProof/>
            <w:sz w:val="20"/>
          </w:rPr>
          <w:t>2.1.1</w:t>
        </w:r>
        <w:r w:rsidR="0020018D" w:rsidRPr="0020018D">
          <w:rPr>
            <w:rFonts w:cstheme="minorHAnsi"/>
            <w:noProof/>
            <w:sz w:val="20"/>
          </w:rPr>
          <w:tab/>
        </w:r>
        <w:r w:rsidR="0020018D" w:rsidRPr="0020018D">
          <w:rPr>
            <w:rStyle w:val="Hipervnculo"/>
            <w:rFonts w:cstheme="minorHAnsi"/>
            <w:b/>
            <w:noProof/>
            <w:sz w:val="20"/>
          </w:rPr>
          <w:t>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56B9E5C4" w14:textId="40DAD64B" w:rsidR="0020018D" w:rsidRPr="0020018D" w:rsidRDefault="00D57F26">
      <w:pPr>
        <w:pStyle w:val="TDC3"/>
        <w:rPr>
          <w:rFonts w:cstheme="minorHAnsi"/>
          <w:noProof/>
          <w:sz w:val="20"/>
        </w:rPr>
      </w:pPr>
      <w:hyperlink w:anchor="_Toc27331296" w:history="1">
        <w:r w:rsidR="0020018D" w:rsidRPr="0020018D">
          <w:rPr>
            <w:rStyle w:val="Hipervnculo"/>
            <w:rFonts w:cstheme="minorHAnsi"/>
            <w:b/>
            <w:noProof/>
            <w:sz w:val="20"/>
          </w:rPr>
          <w:t>2.1.2</w:t>
        </w:r>
        <w:r w:rsidR="0020018D" w:rsidRPr="0020018D">
          <w:rPr>
            <w:rFonts w:cstheme="minorHAnsi"/>
            <w:noProof/>
            <w:sz w:val="20"/>
          </w:rPr>
          <w:tab/>
        </w:r>
        <w:r w:rsidR="0020018D" w:rsidRPr="0020018D">
          <w:rPr>
            <w:rStyle w:val="Hipervnculo"/>
            <w:rFonts w:cstheme="minorHAnsi"/>
            <w:b/>
            <w:noProof/>
            <w:sz w:val="20"/>
          </w:rPr>
          <w:t>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7</w:t>
        </w:r>
        <w:r w:rsidR="0020018D" w:rsidRPr="0020018D">
          <w:rPr>
            <w:rFonts w:cstheme="minorHAnsi"/>
            <w:noProof/>
            <w:webHidden/>
            <w:sz w:val="20"/>
          </w:rPr>
          <w:fldChar w:fldCharType="end"/>
        </w:r>
      </w:hyperlink>
    </w:p>
    <w:p w14:paraId="34B061BA" w14:textId="28C8E42C" w:rsidR="0020018D" w:rsidRPr="0020018D" w:rsidRDefault="00D57F26">
      <w:pPr>
        <w:pStyle w:val="TDC3"/>
        <w:rPr>
          <w:rFonts w:cstheme="minorHAnsi"/>
          <w:noProof/>
          <w:sz w:val="20"/>
        </w:rPr>
      </w:pPr>
      <w:hyperlink w:anchor="_Toc27331297" w:history="1">
        <w:r w:rsidR="0020018D" w:rsidRPr="0020018D">
          <w:rPr>
            <w:rStyle w:val="Hipervnculo"/>
            <w:rFonts w:cstheme="minorHAnsi"/>
            <w:b/>
            <w:noProof/>
            <w:sz w:val="20"/>
          </w:rPr>
          <w:t>2.1.3</w:t>
        </w:r>
        <w:r w:rsidR="0020018D" w:rsidRPr="0020018D">
          <w:rPr>
            <w:rFonts w:cstheme="minorHAnsi"/>
            <w:noProof/>
            <w:sz w:val="20"/>
          </w:rPr>
          <w:tab/>
        </w:r>
        <w:r w:rsidR="0020018D" w:rsidRPr="0020018D">
          <w:rPr>
            <w:rStyle w:val="Hipervnculo"/>
            <w:rFonts w:cstheme="minorHAnsi"/>
            <w:b/>
            <w:noProof/>
            <w:sz w:val="20"/>
          </w:rPr>
          <w:t>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6DA1E805" w14:textId="4120BA3A" w:rsidR="0020018D" w:rsidRPr="0020018D" w:rsidRDefault="00D57F26">
      <w:pPr>
        <w:pStyle w:val="TDC3"/>
        <w:rPr>
          <w:rFonts w:cstheme="minorHAnsi"/>
          <w:noProof/>
          <w:sz w:val="20"/>
        </w:rPr>
      </w:pPr>
      <w:hyperlink w:anchor="_Toc27331298" w:history="1">
        <w:r w:rsidR="0020018D" w:rsidRPr="0020018D">
          <w:rPr>
            <w:rStyle w:val="Hipervnculo"/>
            <w:rFonts w:cstheme="minorHAnsi"/>
            <w:b/>
            <w:noProof/>
            <w:sz w:val="20"/>
          </w:rPr>
          <w:t>2.1.4</w:t>
        </w:r>
        <w:r w:rsidR="0020018D" w:rsidRPr="0020018D">
          <w:rPr>
            <w:rFonts w:cstheme="minorHAnsi"/>
            <w:noProof/>
            <w:sz w:val="20"/>
          </w:rPr>
          <w:tab/>
        </w:r>
        <w:r w:rsidR="0020018D" w:rsidRPr="0020018D">
          <w:rPr>
            <w:rStyle w:val="Hipervnculo"/>
            <w:rFonts w:cstheme="minorHAnsi"/>
            <w:b/>
            <w:noProof/>
            <w:sz w:val="20"/>
          </w:rPr>
          <w:t>Buscador y geolocalizador</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774F04A5" w14:textId="37F89781" w:rsidR="0020018D" w:rsidRPr="0020018D" w:rsidRDefault="00D57F26">
      <w:pPr>
        <w:pStyle w:val="TDC2"/>
        <w:rPr>
          <w:rFonts w:cstheme="minorHAnsi"/>
          <w:noProof/>
          <w:sz w:val="20"/>
        </w:rPr>
      </w:pPr>
      <w:hyperlink w:anchor="_Toc27331299"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Características del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2D721F76" w14:textId="5F788E82" w:rsidR="0020018D" w:rsidRPr="0020018D" w:rsidRDefault="00D57F26">
      <w:pPr>
        <w:pStyle w:val="TDC2"/>
        <w:rPr>
          <w:rFonts w:cstheme="minorHAnsi"/>
          <w:noProof/>
          <w:sz w:val="20"/>
        </w:rPr>
      </w:pPr>
      <w:hyperlink w:anchor="_Toc27331300" w:history="1">
        <w:r w:rsidR="0020018D" w:rsidRPr="0020018D">
          <w:rPr>
            <w:rStyle w:val="Hipervnculo"/>
            <w:rFonts w:cstheme="minorHAnsi"/>
            <w:noProof/>
            <w:sz w:val="20"/>
          </w:rPr>
          <w:t>2.3</w:t>
        </w:r>
        <w:r w:rsidR="0020018D" w:rsidRPr="0020018D">
          <w:rPr>
            <w:rFonts w:cstheme="minorHAnsi"/>
            <w:noProof/>
            <w:sz w:val="20"/>
          </w:rPr>
          <w:tab/>
        </w:r>
        <w:r w:rsidR="0020018D" w:rsidRPr="0020018D">
          <w:rPr>
            <w:rStyle w:val="Hipervnculo"/>
            <w:rFonts w:cstheme="minorHAnsi"/>
            <w:noProof/>
            <w:sz w:val="20"/>
          </w:rPr>
          <w:t>Restricciones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E2DAC8A" w14:textId="2EEECE8D" w:rsidR="0020018D" w:rsidRPr="0020018D" w:rsidRDefault="00D57F26">
      <w:pPr>
        <w:pStyle w:val="TDC3"/>
        <w:rPr>
          <w:rFonts w:cstheme="minorHAnsi"/>
          <w:noProof/>
          <w:sz w:val="20"/>
        </w:rPr>
      </w:pPr>
      <w:hyperlink w:anchor="_Toc27331301" w:history="1">
        <w:r w:rsidR="0020018D" w:rsidRPr="0020018D">
          <w:rPr>
            <w:rStyle w:val="Hipervnculo"/>
            <w:rFonts w:cstheme="minorHAnsi"/>
            <w:b/>
            <w:noProof/>
            <w:sz w:val="20"/>
          </w:rPr>
          <w:t>2.3.1</w:t>
        </w:r>
        <w:r w:rsidR="0020018D" w:rsidRPr="0020018D">
          <w:rPr>
            <w:rFonts w:cstheme="minorHAnsi"/>
            <w:noProof/>
            <w:sz w:val="20"/>
          </w:rPr>
          <w:tab/>
        </w:r>
        <w:r w:rsidR="0020018D" w:rsidRPr="0020018D">
          <w:rPr>
            <w:rStyle w:val="Hipervnculo"/>
            <w:rFonts w:cstheme="minorHAnsi"/>
            <w:b/>
            <w:noProof/>
            <w:sz w:val="20"/>
          </w:rPr>
          <w:t>Restricciones legales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940E63B" w14:textId="588D4385" w:rsidR="0020018D" w:rsidRPr="0020018D" w:rsidRDefault="00D57F26">
      <w:pPr>
        <w:pStyle w:val="TDC3"/>
        <w:rPr>
          <w:rFonts w:cstheme="minorHAnsi"/>
          <w:noProof/>
          <w:sz w:val="20"/>
        </w:rPr>
      </w:pPr>
      <w:hyperlink w:anchor="_Toc27331302" w:history="1">
        <w:r w:rsidR="0020018D" w:rsidRPr="0020018D">
          <w:rPr>
            <w:rStyle w:val="Hipervnculo"/>
            <w:rFonts w:cstheme="minorHAnsi"/>
            <w:b/>
            <w:noProof/>
            <w:sz w:val="20"/>
          </w:rPr>
          <w:t>2.3.2</w:t>
        </w:r>
        <w:r w:rsidR="0020018D" w:rsidRPr="0020018D">
          <w:rPr>
            <w:rFonts w:cstheme="minorHAnsi"/>
            <w:noProof/>
            <w:sz w:val="20"/>
          </w:rPr>
          <w:tab/>
        </w:r>
        <w:r w:rsidR="0020018D" w:rsidRPr="0020018D">
          <w:rPr>
            <w:rStyle w:val="Hipervnculo"/>
            <w:rFonts w:cstheme="minorHAnsi"/>
            <w:b/>
            <w:noProof/>
            <w:sz w:val="20"/>
          </w:rPr>
          <w:t>Restricciones técnicas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19CD0C79" w14:textId="2678A040" w:rsidR="0020018D" w:rsidRPr="0020018D" w:rsidRDefault="00D57F26">
      <w:pPr>
        <w:pStyle w:val="TDC3"/>
        <w:rPr>
          <w:rFonts w:cstheme="minorHAnsi"/>
          <w:noProof/>
          <w:sz w:val="20"/>
        </w:rPr>
      </w:pPr>
      <w:hyperlink w:anchor="_Toc27331303" w:history="1">
        <w:r w:rsidR="0020018D" w:rsidRPr="0020018D">
          <w:rPr>
            <w:rStyle w:val="Hipervnculo"/>
            <w:rFonts w:cstheme="minorHAnsi"/>
            <w:b/>
            <w:noProof/>
            <w:sz w:val="20"/>
          </w:rPr>
          <w:t>2.3.3</w:t>
        </w:r>
        <w:r w:rsidR="0020018D" w:rsidRPr="0020018D">
          <w:rPr>
            <w:rFonts w:cstheme="minorHAnsi"/>
            <w:noProof/>
            <w:sz w:val="20"/>
          </w:rPr>
          <w:tab/>
        </w:r>
        <w:r w:rsidR="0020018D" w:rsidRPr="0020018D">
          <w:rPr>
            <w:rStyle w:val="Hipervnculo"/>
            <w:rFonts w:cstheme="minorHAnsi"/>
            <w:b/>
            <w:noProof/>
            <w:sz w:val="20"/>
          </w:rPr>
          <w:t>Restricciones de proyecto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6A6449C8" w14:textId="67E48745" w:rsidR="0020018D" w:rsidRPr="0020018D" w:rsidRDefault="00D57F26">
      <w:pPr>
        <w:pStyle w:val="TDC2"/>
        <w:rPr>
          <w:rFonts w:cstheme="minorHAnsi"/>
          <w:noProof/>
          <w:sz w:val="20"/>
        </w:rPr>
      </w:pPr>
      <w:hyperlink w:anchor="_Toc27331304" w:history="1">
        <w:r w:rsidR="0020018D" w:rsidRPr="0020018D">
          <w:rPr>
            <w:rStyle w:val="Hipervnculo"/>
            <w:rFonts w:cstheme="minorHAnsi"/>
            <w:noProof/>
            <w:sz w:val="20"/>
          </w:rPr>
          <w:t>2.4</w:t>
        </w:r>
        <w:r w:rsidR="0020018D" w:rsidRPr="0020018D">
          <w:rPr>
            <w:rFonts w:cstheme="minorHAnsi"/>
            <w:noProof/>
            <w:sz w:val="20"/>
          </w:rPr>
          <w:tab/>
        </w:r>
        <w:r w:rsidR="0020018D" w:rsidRPr="0020018D">
          <w:rPr>
            <w:rStyle w:val="Hipervnculo"/>
            <w:rFonts w:cstheme="minorHAnsi"/>
            <w:noProof/>
            <w:sz w:val="20"/>
          </w:rPr>
          <w:t>Supuestos y dependencias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246F76F8" w14:textId="6986E5EA" w:rsidR="0020018D" w:rsidRPr="0020018D" w:rsidRDefault="00D57F26">
      <w:pPr>
        <w:pStyle w:val="TDC2"/>
        <w:rPr>
          <w:rFonts w:cstheme="minorHAnsi"/>
          <w:noProof/>
          <w:sz w:val="20"/>
        </w:rPr>
      </w:pPr>
      <w:hyperlink w:anchor="_Toc27331305" w:history="1">
        <w:r w:rsidR="0020018D" w:rsidRPr="0020018D">
          <w:rPr>
            <w:rStyle w:val="Hipervnculo"/>
            <w:rFonts w:cstheme="minorHAnsi"/>
            <w:noProof/>
            <w:sz w:val="20"/>
          </w:rPr>
          <w:t>2.5</w:t>
        </w:r>
        <w:r w:rsidR="0020018D" w:rsidRPr="0020018D">
          <w:rPr>
            <w:rFonts w:cstheme="minorHAnsi"/>
            <w:noProof/>
            <w:sz w:val="20"/>
          </w:rPr>
          <w:tab/>
        </w:r>
        <w:r w:rsidR="0020018D" w:rsidRPr="0020018D">
          <w:rPr>
            <w:rStyle w:val="Hipervnculo"/>
            <w:rFonts w:cstheme="minorHAnsi"/>
            <w:noProof/>
            <w:sz w:val="20"/>
          </w:rPr>
          <w:t>Requisitos futuros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6333BE7D" w14:textId="667CD7CB" w:rsidR="0020018D" w:rsidRPr="0020018D" w:rsidRDefault="00D57F26">
      <w:pPr>
        <w:pStyle w:val="TDC1"/>
        <w:rPr>
          <w:rFonts w:asciiTheme="minorHAnsi" w:hAnsiTheme="minorHAnsi" w:cstheme="minorHAnsi"/>
          <w:sz w:val="20"/>
        </w:rPr>
      </w:pPr>
      <w:hyperlink w:anchor="_Toc27331306" w:history="1">
        <w:r w:rsidR="0020018D" w:rsidRPr="0020018D">
          <w:rPr>
            <w:rStyle w:val="Hipervnculo"/>
            <w:rFonts w:asciiTheme="minorHAnsi" w:hAnsiTheme="minorHAnsi" w:cstheme="minorHAnsi"/>
            <w:sz w:val="28"/>
          </w:rPr>
          <w:t>3.</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Requisitos específicos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_Toc27331306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11</w:t>
        </w:r>
        <w:r w:rsidR="0020018D" w:rsidRPr="0020018D">
          <w:rPr>
            <w:rFonts w:asciiTheme="minorHAnsi" w:hAnsiTheme="minorHAnsi" w:cstheme="minorHAnsi"/>
            <w:webHidden/>
            <w:sz w:val="28"/>
          </w:rPr>
          <w:fldChar w:fldCharType="end"/>
        </w:r>
      </w:hyperlink>
    </w:p>
    <w:p w14:paraId="531FBCAB" w14:textId="754E8454" w:rsidR="0020018D" w:rsidRPr="0020018D" w:rsidRDefault="00D57F26">
      <w:pPr>
        <w:pStyle w:val="TDC2"/>
        <w:rPr>
          <w:rFonts w:cstheme="minorHAnsi"/>
          <w:noProof/>
          <w:sz w:val="20"/>
        </w:rPr>
      </w:pPr>
      <w:hyperlink w:anchor="_Toc27331307" w:history="1">
        <w:r w:rsidR="0020018D" w:rsidRPr="0020018D">
          <w:rPr>
            <w:rStyle w:val="Hipervnculo"/>
            <w:rFonts w:cstheme="minorHAnsi"/>
            <w:noProof/>
            <w:sz w:val="20"/>
          </w:rPr>
          <w:t>3.1</w:t>
        </w:r>
        <w:r w:rsidR="0020018D" w:rsidRPr="0020018D">
          <w:rPr>
            <w:rFonts w:cstheme="minorHAnsi"/>
            <w:noProof/>
            <w:sz w:val="20"/>
          </w:rPr>
          <w:tab/>
        </w:r>
        <w:r w:rsidR="0020018D" w:rsidRPr="0020018D">
          <w:rPr>
            <w:rStyle w:val="Hipervnculo"/>
            <w:rFonts w:cstheme="minorHAnsi"/>
            <w:noProof/>
            <w:sz w:val="20"/>
          </w:rPr>
          <w:t>Interfaces externas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0395BE3F" w14:textId="4D41CD0E" w:rsidR="0020018D" w:rsidRPr="0020018D" w:rsidRDefault="00D57F26">
      <w:pPr>
        <w:pStyle w:val="TDC3"/>
        <w:rPr>
          <w:rFonts w:cstheme="minorHAnsi"/>
          <w:noProof/>
          <w:sz w:val="20"/>
        </w:rPr>
      </w:pPr>
      <w:hyperlink w:anchor="_Toc27331308" w:history="1">
        <w:r w:rsidR="0020018D" w:rsidRPr="0020018D">
          <w:rPr>
            <w:rStyle w:val="Hipervnculo"/>
            <w:rFonts w:cstheme="minorHAnsi"/>
            <w:b/>
            <w:noProof/>
            <w:sz w:val="20"/>
          </w:rPr>
          <w:t>3.1.1</w:t>
        </w:r>
        <w:r w:rsidR="0020018D" w:rsidRPr="0020018D">
          <w:rPr>
            <w:rFonts w:cstheme="minorHAnsi"/>
            <w:noProof/>
            <w:sz w:val="20"/>
          </w:rPr>
          <w:tab/>
        </w:r>
        <w:r w:rsidR="0020018D" w:rsidRPr="0020018D">
          <w:rPr>
            <w:rStyle w:val="Hipervnculo"/>
            <w:rFonts w:cstheme="minorHAnsi"/>
            <w:b/>
            <w:noProof/>
            <w:sz w:val="20"/>
          </w:rPr>
          <w:t>Interfaces de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22B02D5D" w14:textId="5AA970F2" w:rsidR="0020018D" w:rsidRPr="0020018D" w:rsidRDefault="00D57F26">
      <w:pPr>
        <w:pStyle w:val="TDC3"/>
        <w:rPr>
          <w:rFonts w:cstheme="minorHAnsi"/>
          <w:noProof/>
          <w:sz w:val="20"/>
        </w:rPr>
      </w:pPr>
      <w:hyperlink w:anchor="_Toc27331309" w:history="1">
        <w:r w:rsidR="0020018D" w:rsidRPr="0020018D">
          <w:rPr>
            <w:rStyle w:val="Hipervnculo"/>
            <w:rFonts w:cstheme="minorHAnsi"/>
            <w:b/>
            <w:noProof/>
            <w:sz w:val="20"/>
          </w:rPr>
          <w:t>3.1.2</w:t>
        </w:r>
        <w:r w:rsidR="0020018D" w:rsidRPr="0020018D">
          <w:rPr>
            <w:rFonts w:cstheme="minorHAnsi"/>
            <w:noProof/>
            <w:sz w:val="20"/>
          </w:rPr>
          <w:tab/>
        </w:r>
        <w:r w:rsidR="0020018D" w:rsidRPr="0020018D">
          <w:rPr>
            <w:rStyle w:val="Hipervnculo"/>
            <w:rFonts w:cstheme="minorHAnsi"/>
            <w:b/>
            <w:noProof/>
            <w:sz w:val="20"/>
          </w:rPr>
          <w:t>Interfaces de hardware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5BC8FE48" w14:textId="1E612745" w:rsidR="0020018D" w:rsidRPr="0020018D" w:rsidRDefault="00D57F26">
      <w:pPr>
        <w:pStyle w:val="TDC3"/>
        <w:rPr>
          <w:rFonts w:cstheme="minorHAnsi"/>
          <w:noProof/>
          <w:sz w:val="20"/>
        </w:rPr>
      </w:pPr>
      <w:hyperlink w:anchor="_Toc27331310" w:history="1">
        <w:r w:rsidR="0020018D" w:rsidRPr="0020018D">
          <w:rPr>
            <w:rStyle w:val="Hipervnculo"/>
            <w:rFonts w:cstheme="minorHAnsi"/>
            <w:b/>
            <w:noProof/>
            <w:sz w:val="20"/>
          </w:rPr>
          <w:t>3.1.3</w:t>
        </w:r>
        <w:r w:rsidR="0020018D" w:rsidRPr="0020018D">
          <w:rPr>
            <w:rFonts w:cstheme="minorHAnsi"/>
            <w:noProof/>
            <w:sz w:val="20"/>
          </w:rPr>
          <w:tab/>
        </w:r>
        <w:r w:rsidR="0020018D" w:rsidRPr="0020018D">
          <w:rPr>
            <w:rStyle w:val="Hipervnculo"/>
            <w:rFonts w:cstheme="minorHAnsi"/>
            <w:b/>
            <w:noProof/>
            <w:sz w:val="20"/>
          </w:rPr>
          <w:t>Interfaces de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48D00485" w14:textId="0B9EA0B5" w:rsidR="0020018D" w:rsidRPr="0020018D" w:rsidRDefault="00D57F26">
      <w:pPr>
        <w:pStyle w:val="TDC3"/>
        <w:rPr>
          <w:rFonts w:cstheme="minorHAnsi"/>
          <w:noProof/>
          <w:sz w:val="20"/>
        </w:rPr>
      </w:pPr>
      <w:hyperlink w:anchor="_Toc27331311" w:history="1">
        <w:r w:rsidR="0020018D" w:rsidRPr="0020018D">
          <w:rPr>
            <w:rStyle w:val="Hipervnculo"/>
            <w:rFonts w:cstheme="minorHAnsi"/>
            <w:b/>
            <w:noProof/>
            <w:sz w:val="20"/>
          </w:rPr>
          <w:t>3.1.4</w:t>
        </w:r>
        <w:r w:rsidR="0020018D" w:rsidRPr="0020018D">
          <w:rPr>
            <w:rFonts w:cstheme="minorHAnsi"/>
            <w:noProof/>
            <w:sz w:val="20"/>
          </w:rPr>
          <w:tab/>
        </w:r>
        <w:r w:rsidR="0020018D" w:rsidRPr="0020018D">
          <w:rPr>
            <w:rStyle w:val="Hipervnculo"/>
            <w:rFonts w:cstheme="minorHAnsi"/>
            <w:b/>
            <w:noProof/>
            <w:sz w:val="20"/>
          </w:rPr>
          <w:t>Interfaces de comunicación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6F4A3F86" w14:textId="7B578973" w:rsidR="0020018D" w:rsidRPr="0020018D" w:rsidRDefault="00D57F26">
      <w:pPr>
        <w:pStyle w:val="TDC2"/>
        <w:rPr>
          <w:rFonts w:cstheme="minorHAnsi"/>
          <w:noProof/>
          <w:sz w:val="20"/>
        </w:rPr>
      </w:pPr>
      <w:hyperlink w:anchor="_Toc27331312" w:history="1">
        <w:r w:rsidR="0020018D" w:rsidRPr="0020018D">
          <w:rPr>
            <w:rStyle w:val="Hipervnculo"/>
            <w:rFonts w:cstheme="minorHAnsi"/>
            <w:noProof/>
            <w:sz w:val="20"/>
          </w:rPr>
          <w:t>3.2</w:t>
        </w:r>
        <w:r w:rsidR="0020018D" w:rsidRPr="0020018D">
          <w:rPr>
            <w:rFonts w:cstheme="minorHAnsi"/>
            <w:noProof/>
            <w:sz w:val="20"/>
          </w:rPr>
          <w:tab/>
        </w:r>
        <w:r w:rsidR="0020018D" w:rsidRPr="0020018D">
          <w:rPr>
            <w:rStyle w:val="Hipervnculo"/>
            <w:rFonts w:cstheme="minorHAnsi"/>
            <w:noProof/>
            <w:sz w:val="20"/>
          </w:rPr>
          <w:t>Requisitos funcionales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E73F663" w14:textId="210EAC16" w:rsidR="0020018D" w:rsidRPr="0020018D" w:rsidRDefault="00D57F26">
      <w:pPr>
        <w:pStyle w:val="TDC3"/>
        <w:rPr>
          <w:rFonts w:cstheme="minorHAnsi"/>
          <w:noProof/>
          <w:sz w:val="20"/>
        </w:rPr>
      </w:pPr>
      <w:hyperlink w:anchor="_Toc27331313" w:history="1">
        <w:r w:rsidR="0020018D" w:rsidRPr="0020018D">
          <w:rPr>
            <w:rStyle w:val="Hipervnculo"/>
            <w:rFonts w:cstheme="minorHAnsi"/>
            <w:b/>
            <w:noProof/>
            <w:sz w:val="20"/>
          </w:rPr>
          <w:t>3.2.1</w:t>
        </w:r>
        <w:r w:rsidR="0020018D" w:rsidRPr="0020018D">
          <w:rPr>
            <w:rFonts w:cstheme="minorHAnsi"/>
            <w:noProof/>
            <w:sz w:val="20"/>
          </w:rPr>
          <w:tab/>
        </w:r>
        <w:r w:rsidR="0020018D" w:rsidRPr="0020018D">
          <w:rPr>
            <w:rStyle w:val="Hipervnculo"/>
            <w:rFonts w:cstheme="minorHAnsi"/>
            <w:b/>
            <w:noProof/>
            <w:sz w:val="20"/>
          </w:rPr>
          <w:t>Clases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11BFED70" w14:textId="71ECA6DA" w:rsidR="0020018D" w:rsidRPr="0020018D" w:rsidRDefault="00D57F26">
      <w:pPr>
        <w:pStyle w:val="TDC4"/>
        <w:rPr>
          <w:rFonts w:cstheme="minorHAnsi"/>
          <w:noProof/>
          <w:sz w:val="20"/>
        </w:rPr>
      </w:pPr>
      <w:hyperlink w:anchor="_Toc27331314" w:history="1">
        <w:r w:rsidR="0020018D" w:rsidRPr="0020018D">
          <w:rPr>
            <w:rStyle w:val="Hipervnculo"/>
            <w:rFonts w:cstheme="minorHAnsi"/>
            <w:noProof/>
            <w:sz w:val="20"/>
          </w:rPr>
          <w:t>3.2.1.1</w:t>
        </w:r>
        <w:r w:rsidR="0020018D" w:rsidRPr="0020018D">
          <w:rPr>
            <w:rFonts w:cstheme="minorHAnsi"/>
            <w:noProof/>
            <w:sz w:val="20"/>
          </w:rPr>
          <w:tab/>
        </w:r>
        <w:r w:rsidR="0020018D" w:rsidRPr="0020018D">
          <w:rPr>
            <w:rStyle w:val="Hipervnculo"/>
            <w:rFonts w:cstheme="minorHAnsi"/>
            <w:noProof/>
            <w:sz w:val="20"/>
          </w:rPr>
          <w:t>Subsistema de gestión de 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B04A161" w14:textId="4346C8D6" w:rsidR="0020018D" w:rsidRPr="0020018D" w:rsidRDefault="00D57F26">
      <w:pPr>
        <w:pStyle w:val="TDC4"/>
        <w:rPr>
          <w:rFonts w:cstheme="minorHAnsi"/>
          <w:noProof/>
          <w:sz w:val="20"/>
        </w:rPr>
      </w:pPr>
      <w:hyperlink w:anchor="_Toc27331315" w:history="1">
        <w:r w:rsidR="0020018D" w:rsidRPr="0020018D">
          <w:rPr>
            <w:rStyle w:val="Hipervnculo"/>
            <w:rFonts w:cstheme="minorHAnsi"/>
            <w:noProof/>
            <w:sz w:val="20"/>
          </w:rPr>
          <w:t>3.2.1.2</w:t>
        </w:r>
        <w:r w:rsidR="0020018D" w:rsidRPr="0020018D">
          <w:rPr>
            <w:rFonts w:cstheme="minorHAnsi"/>
            <w:noProof/>
            <w:sz w:val="20"/>
          </w:rPr>
          <w:tab/>
        </w:r>
        <w:r w:rsidR="0020018D" w:rsidRPr="0020018D">
          <w:rPr>
            <w:rStyle w:val="Hipervnculo"/>
            <w:rFonts w:cstheme="minorHAnsi"/>
            <w:noProof/>
            <w:sz w:val="20"/>
          </w:rPr>
          <w:t>Subsistema de 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31</w:t>
        </w:r>
        <w:r w:rsidR="0020018D" w:rsidRPr="0020018D">
          <w:rPr>
            <w:rFonts w:cstheme="minorHAnsi"/>
            <w:noProof/>
            <w:webHidden/>
            <w:sz w:val="20"/>
          </w:rPr>
          <w:fldChar w:fldCharType="end"/>
        </w:r>
      </w:hyperlink>
    </w:p>
    <w:p w14:paraId="4BAFC8D9" w14:textId="720D273D" w:rsidR="0020018D" w:rsidRPr="0020018D" w:rsidRDefault="00D57F26">
      <w:pPr>
        <w:pStyle w:val="TDC4"/>
        <w:rPr>
          <w:rFonts w:cstheme="minorHAnsi"/>
          <w:noProof/>
          <w:sz w:val="20"/>
        </w:rPr>
      </w:pPr>
      <w:hyperlink w:anchor="_Toc27331316" w:history="1">
        <w:r w:rsidR="0020018D" w:rsidRPr="0020018D">
          <w:rPr>
            <w:rStyle w:val="Hipervnculo"/>
            <w:rFonts w:cstheme="minorHAnsi"/>
            <w:noProof/>
            <w:sz w:val="20"/>
          </w:rPr>
          <w:t>3.2.1.3</w:t>
        </w:r>
        <w:r w:rsidR="0020018D" w:rsidRPr="0020018D">
          <w:rPr>
            <w:rFonts w:cstheme="minorHAnsi"/>
            <w:noProof/>
            <w:sz w:val="20"/>
          </w:rPr>
          <w:tab/>
        </w:r>
        <w:r w:rsidR="0020018D" w:rsidRPr="0020018D">
          <w:rPr>
            <w:rStyle w:val="Hipervnculo"/>
            <w:rFonts w:cstheme="minorHAnsi"/>
            <w:noProof/>
            <w:sz w:val="20"/>
          </w:rPr>
          <w:t>Subsistema de 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32</w:t>
        </w:r>
        <w:r w:rsidR="0020018D" w:rsidRPr="0020018D">
          <w:rPr>
            <w:rFonts w:cstheme="minorHAnsi"/>
            <w:noProof/>
            <w:webHidden/>
            <w:sz w:val="20"/>
          </w:rPr>
          <w:fldChar w:fldCharType="end"/>
        </w:r>
      </w:hyperlink>
    </w:p>
    <w:p w14:paraId="31B91908" w14:textId="12FBFE3B" w:rsidR="0020018D" w:rsidRPr="0020018D" w:rsidRDefault="00D57F26">
      <w:pPr>
        <w:pStyle w:val="TDC4"/>
        <w:rPr>
          <w:rFonts w:cstheme="minorHAnsi"/>
          <w:noProof/>
          <w:sz w:val="20"/>
        </w:rPr>
      </w:pPr>
      <w:hyperlink w:anchor="_Toc27331317" w:history="1">
        <w:r w:rsidR="0020018D" w:rsidRPr="0020018D">
          <w:rPr>
            <w:rStyle w:val="Hipervnculo"/>
            <w:rFonts w:cstheme="minorHAnsi"/>
            <w:noProof/>
            <w:sz w:val="20"/>
          </w:rPr>
          <w:t>3.2.1.4</w:t>
        </w:r>
        <w:r w:rsidR="0020018D" w:rsidRPr="0020018D">
          <w:rPr>
            <w:rFonts w:cstheme="minorHAnsi"/>
            <w:noProof/>
            <w:sz w:val="20"/>
          </w:rPr>
          <w:tab/>
        </w:r>
        <w:r w:rsidR="0020018D" w:rsidRPr="0020018D">
          <w:rPr>
            <w:rStyle w:val="Hipervnculo"/>
            <w:rFonts w:cstheme="minorHAnsi"/>
            <w:noProof/>
            <w:sz w:val="20"/>
          </w:rPr>
          <w:t>Subsistema de búsqueda y geolocalización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33</w:t>
        </w:r>
        <w:r w:rsidR="0020018D" w:rsidRPr="0020018D">
          <w:rPr>
            <w:rFonts w:cstheme="minorHAnsi"/>
            <w:noProof/>
            <w:webHidden/>
            <w:sz w:val="20"/>
          </w:rPr>
          <w:fldChar w:fldCharType="end"/>
        </w:r>
      </w:hyperlink>
    </w:p>
    <w:p w14:paraId="25020679" w14:textId="1CD31ECC" w:rsidR="0020018D" w:rsidRPr="0020018D" w:rsidRDefault="00D57F26">
      <w:pPr>
        <w:pStyle w:val="TDC3"/>
        <w:rPr>
          <w:rFonts w:cstheme="minorHAnsi"/>
          <w:noProof/>
          <w:sz w:val="20"/>
        </w:rPr>
      </w:pPr>
      <w:hyperlink w:anchor="_Toc27331318" w:history="1">
        <w:r w:rsidR="0020018D" w:rsidRPr="0020018D">
          <w:rPr>
            <w:rStyle w:val="Hipervnculo"/>
            <w:rFonts w:cstheme="minorHAnsi"/>
            <w:b/>
            <w:noProof/>
            <w:sz w:val="20"/>
          </w:rPr>
          <w:t>3.2.2</w:t>
        </w:r>
        <w:r w:rsidR="0020018D" w:rsidRPr="0020018D">
          <w:rPr>
            <w:rFonts w:cstheme="minorHAnsi"/>
            <w:noProof/>
            <w:sz w:val="20"/>
          </w:rPr>
          <w:tab/>
        </w:r>
        <w:r w:rsidR="0020018D" w:rsidRPr="0020018D">
          <w:rPr>
            <w:rStyle w:val="Hipervnculo"/>
            <w:rFonts w:cstheme="minorHAnsi"/>
            <w:b/>
            <w:noProof/>
            <w:sz w:val="20"/>
          </w:rPr>
          <w:t>Casos de uso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35</w:t>
        </w:r>
        <w:r w:rsidR="0020018D" w:rsidRPr="0020018D">
          <w:rPr>
            <w:rFonts w:cstheme="minorHAnsi"/>
            <w:noProof/>
            <w:webHidden/>
            <w:sz w:val="20"/>
          </w:rPr>
          <w:fldChar w:fldCharType="end"/>
        </w:r>
      </w:hyperlink>
    </w:p>
    <w:p w14:paraId="59BF1D22" w14:textId="48049F86" w:rsidR="0020018D" w:rsidRPr="0020018D" w:rsidRDefault="00D57F26">
      <w:pPr>
        <w:pStyle w:val="TDC2"/>
        <w:rPr>
          <w:rFonts w:cstheme="minorHAnsi"/>
          <w:noProof/>
          <w:sz w:val="20"/>
        </w:rPr>
      </w:pPr>
      <w:hyperlink w:anchor="_Toc27331319" w:history="1">
        <w:r w:rsidR="0020018D" w:rsidRPr="0020018D">
          <w:rPr>
            <w:rStyle w:val="Hipervnculo"/>
            <w:rFonts w:cstheme="minorHAnsi"/>
            <w:noProof/>
            <w:sz w:val="20"/>
          </w:rPr>
          <w:t>3.3</w:t>
        </w:r>
        <w:r w:rsidR="0020018D" w:rsidRPr="0020018D">
          <w:rPr>
            <w:rFonts w:cstheme="minorHAnsi"/>
            <w:noProof/>
            <w:sz w:val="20"/>
          </w:rPr>
          <w:tab/>
        </w:r>
        <w:r w:rsidR="0020018D" w:rsidRPr="0020018D">
          <w:rPr>
            <w:rStyle w:val="Hipervnculo"/>
            <w:rFonts w:cstheme="minorHAnsi"/>
            <w:noProof/>
            <w:sz w:val="20"/>
          </w:rPr>
          <w:t>Requisitos de rendimiento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13CD7EA4" w14:textId="714677C7" w:rsidR="0020018D" w:rsidRPr="0020018D" w:rsidRDefault="00D57F26">
      <w:pPr>
        <w:pStyle w:val="TDC2"/>
        <w:rPr>
          <w:rFonts w:cstheme="minorHAnsi"/>
          <w:noProof/>
          <w:sz w:val="20"/>
        </w:rPr>
      </w:pPr>
      <w:hyperlink w:anchor="_Toc27331320" w:history="1">
        <w:r w:rsidR="0020018D" w:rsidRPr="0020018D">
          <w:rPr>
            <w:rStyle w:val="Hipervnculo"/>
            <w:rFonts w:cstheme="minorHAnsi"/>
            <w:noProof/>
            <w:sz w:val="20"/>
          </w:rPr>
          <w:t>3.4</w:t>
        </w:r>
        <w:r w:rsidR="0020018D" w:rsidRPr="0020018D">
          <w:rPr>
            <w:rFonts w:cstheme="minorHAnsi"/>
            <w:noProof/>
            <w:sz w:val="20"/>
          </w:rPr>
          <w:tab/>
        </w:r>
        <w:r w:rsidR="0020018D" w:rsidRPr="0020018D">
          <w:rPr>
            <w:rStyle w:val="Hipervnculo"/>
            <w:rFonts w:cstheme="minorHAnsi"/>
            <w:noProof/>
            <w:sz w:val="20"/>
          </w:rPr>
          <w:t>Requisitos lógicos de la base de datos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D801286" w14:textId="1070BC45" w:rsidR="0020018D" w:rsidRPr="0020018D" w:rsidRDefault="00D57F26">
      <w:pPr>
        <w:pStyle w:val="TDC2"/>
        <w:rPr>
          <w:rFonts w:cstheme="minorHAnsi"/>
          <w:noProof/>
          <w:sz w:val="20"/>
        </w:rPr>
      </w:pPr>
      <w:hyperlink w:anchor="_Toc27331321" w:history="1">
        <w:r w:rsidR="0020018D" w:rsidRPr="0020018D">
          <w:rPr>
            <w:rStyle w:val="Hipervnculo"/>
            <w:rFonts w:cstheme="minorHAnsi"/>
            <w:noProof/>
            <w:sz w:val="20"/>
          </w:rPr>
          <w:t>3.5</w:t>
        </w:r>
        <w:r w:rsidR="0020018D" w:rsidRPr="0020018D">
          <w:rPr>
            <w:rFonts w:cstheme="minorHAnsi"/>
            <w:noProof/>
            <w:sz w:val="20"/>
          </w:rPr>
          <w:tab/>
        </w:r>
        <w:r w:rsidR="0020018D" w:rsidRPr="0020018D">
          <w:rPr>
            <w:rStyle w:val="Hipervnculo"/>
            <w:rFonts w:cstheme="minorHAnsi"/>
            <w:noProof/>
            <w:sz w:val="20"/>
          </w:rPr>
          <w:t>Restricciones de diseño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5537A51" w14:textId="486DE016" w:rsidR="0020018D" w:rsidRPr="0020018D" w:rsidRDefault="00D57F26">
      <w:pPr>
        <w:pStyle w:val="TDC2"/>
        <w:rPr>
          <w:rFonts w:cstheme="minorHAnsi"/>
          <w:noProof/>
          <w:sz w:val="20"/>
        </w:rPr>
      </w:pPr>
      <w:hyperlink w:anchor="_Toc27331322" w:history="1">
        <w:r w:rsidR="0020018D" w:rsidRPr="0020018D">
          <w:rPr>
            <w:rStyle w:val="Hipervnculo"/>
            <w:rFonts w:cstheme="minorHAnsi"/>
            <w:noProof/>
            <w:sz w:val="20"/>
          </w:rPr>
          <w:t>3.6</w:t>
        </w:r>
        <w:r w:rsidR="0020018D" w:rsidRPr="0020018D">
          <w:rPr>
            <w:rFonts w:cstheme="minorHAnsi"/>
            <w:noProof/>
            <w:sz w:val="20"/>
          </w:rPr>
          <w:tab/>
        </w:r>
        <w:r w:rsidR="0020018D" w:rsidRPr="0020018D">
          <w:rPr>
            <w:rStyle w:val="Hipervnculo"/>
            <w:rFonts w:cstheme="minorHAnsi"/>
            <w:noProof/>
            <w:sz w:val="20"/>
          </w:rPr>
          <w:t>Atributos del sistema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67</w:t>
        </w:r>
        <w:r w:rsidR="0020018D" w:rsidRPr="0020018D">
          <w:rPr>
            <w:rFonts w:cstheme="minorHAnsi"/>
            <w:noProof/>
            <w:webHidden/>
            <w:sz w:val="20"/>
          </w:rPr>
          <w:fldChar w:fldCharType="end"/>
        </w:r>
      </w:hyperlink>
    </w:p>
    <w:p w14:paraId="2E8854E3" w14:textId="7246ECE2" w:rsidR="0020018D" w:rsidRPr="0020018D" w:rsidRDefault="00D57F26">
      <w:pPr>
        <w:pStyle w:val="TDC1"/>
        <w:rPr>
          <w:rFonts w:asciiTheme="minorHAnsi" w:hAnsiTheme="minorHAnsi" w:cstheme="minorHAnsi"/>
          <w:sz w:val="20"/>
        </w:rPr>
      </w:pPr>
      <w:hyperlink w:anchor="_Toc27331323" w:history="1">
        <w:r w:rsidR="0020018D" w:rsidRPr="0020018D">
          <w:rPr>
            <w:rStyle w:val="Hipervnculo"/>
            <w:rFonts w:asciiTheme="minorHAnsi" w:hAnsiTheme="minorHAnsi" w:cstheme="minorHAnsi"/>
            <w:sz w:val="28"/>
          </w:rPr>
          <w:t>4.</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Revisiones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_Toc27331323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68</w:t>
        </w:r>
        <w:r w:rsidR="0020018D" w:rsidRPr="0020018D">
          <w:rPr>
            <w:rFonts w:asciiTheme="minorHAnsi" w:hAnsiTheme="minorHAnsi" w:cstheme="minorHAnsi"/>
            <w:webHidden/>
            <w:sz w:val="28"/>
          </w:rPr>
          <w:fldChar w:fldCharType="end"/>
        </w:r>
      </w:hyperlink>
    </w:p>
    <w:p w14:paraId="68924587" w14:textId="31CC3927" w:rsidR="00BD031A" w:rsidRPr="003B70F0" w:rsidRDefault="00315AEC" w:rsidP="0020018D">
      <w:r w:rsidRPr="0020018D">
        <w:rPr>
          <w:rFonts w:cstheme="minorHAnsi"/>
          <w:sz w:val="24"/>
        </w:rPr>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27331288"/>
      <w:r w:rsidRPr="002F2071">
        <w:rPr>
          <w:rFonts w:ascii="Times New Roman" w:hAnsi="Times New Roman"/>
          <w:color w:val="161718" w:themeColor="text1"/>
          <w:u w:val="single"/>
        </w:rPr>
        <w:lastRenderedPageBreak/>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27331289"/>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r w:rsidRPr="00060D6A">
        <w:rPr>
          <w:rFonts w:cstheme="minorHAnsi"/>
          <w:color w:val="auto"/>
          <w:sz w:val="25"/>
          <w:szCs w:val="25"/>
        </w:rPr>
        <w:t xml:space="preserve">Logrolling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r w:rsidRPr="00AA7898">
        <w:rPr>
          <w:rFonts w:cstheme="minorHAnsi"/>
          <w:b/>
          <w:color w:val="A4063E" w:themeColor="accent6"/>
          <w:sz w:val="25"/>
          <w:szCs w:val="25"/>
        </w:rPr>
        <w:t>grollies</w:t>
      </w:r>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grollies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en función de la recompensa ofrecida por el que pidió el favor. Además, estos grollies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27331290"/>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D960F3">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405"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521"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6999805B" w14:textId="77777777" w:rsidTr="00D960F3">
        <w:trPr>
          <w:cnfStyle w:val="000000100000" w:firstRow="0" w:lastRow="0" w:firstColumn="0" w:lastColumn="0" w:oddVBand="0" w:evenVBand="0" w:oddHBand="1" w:evenHBand="0" w:firstRowFirstColumn="0" w:firstRowLastColumn="0" w:lastRowFirstColumn="0" w:lastRowLastColumn="0"/>
          <w:trHeight w:val="975"/>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A5096DC"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ADMINISTRADOR</w:t>
            </w:r>
          </w:p>
        </w:tc>
        <w:tc>
          <w:tcPr>
            <w:tcW w:w="7521" w:type="dxa"/>
            <w:vAlign w:val="center"/>
          </w:tcPr>
          <w:p w14:paraId="70B84E1C" w14:textId="3A30F4D9"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Usuarios encargados de la gestión y supervisión de la aplicación</w:t>
            </w:r>
            <w:r w:rsidR="004506E6">
              <w:rPr>
                <w:rFonts w:cstheme="minorHAnsi"/>
                <w:color w:val="auto"/>
                <w:sz w:val="24"/>
                <w:szCs w:val="26"/>
              </w:rPr>
              <w:t>.</w:t>
            </w:r>
          </w:p>
        </w:tc>
      </w:tr>
      <w:tr w:rsidR="003B70F0" w14:paraId="5EF25FC7" w14:textId="77777777" w:rsidTr="00D960F3">
        <w:trPr>
          <w:trHeight w:val="1239"/>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521" w:type="dxa"/>
            <w:vAlign w:val="center"/>
          </w:tcPr>
          <w:p w14:paraId="21413DF3" w14:textId="77777777" w:rsidR="003B70F0" w:rsidRPr="002F2071" w:rsidRDefault="003B70F0" w:rsidP="00D960F3">
            <w:pPr>
              <w:pStyle w:val="Prrafodelista"/>
              <w:ind w:left="0"/>
              <w:jc w:val="both"/>
              <w:cnfStyle w:val="000000000000" w:firstRow="0"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27331291"/>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Logrolling,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5168EC6D" w14:textId="4258709B" w:rsidR="003B70F0" w:rsidRPr="00060D6A" w:rsidRDefault="003B70F0" w:rsidP="002F2071">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bookmarkStart w:id="5" w:name="_Toc27331292"/>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6" w:name="_Toc27331293"/>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Logrolling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r w:rsidRPr="00AA7898">
        <w:rPr>
          <w:rFonts w:cstheme="minorHAnsi"/>
          <w:b/>
          <w:color w:val="A4063E" w:themeColor="accent6"/>
          <w:sz w:val="25"/>
          <w:szCs w:val="25"/>
        </w:rPr>
        <w:t>grollies,</w:t>
      </w:r>
      <w:r w:rsidRPr="00060D6A">
        <w:rPr>
          <w:rFonts w:cstheme="minorHAnsi"/>
          <w:color w:val="auto"/>
          <w:sz w:val="25"/>
          <w:szCs w:val="25"/>
        </w:rPr>
        <w:t xml:space="preserve"> y obtener recompensas en forma de premios una vez alcanzada una determinada cantidad de los mismos.</w:t>
      </w:r>
    </w:p>
    <w:p w14:paraId="0839C783" w14:textId="77777777" w:rsidR="003B70F0" w:rsidRPr="00060D6A" w:rsidRDefault="003B70F0" w:rsidP="002F2071">
      <w:pPr>
        <w:pStyle w:val="Prrafodelista"/>
        <w:ind w:left="0"/>
        <w:jc w:val="both"/>
        <w:rPr>
          <w:rFonts w:cstheme="minorHAnsi"/>
          <w:color w:val="auto"/>
          <w:sz w:val="25"/>
          <w:szCs w:val="25"/>
        </w:rPr>
      </w:pPr>
    </w:p>
    <w:p w14:paraId="2BA7A40A" w14:textId="711C4C12"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también permite a cualquier empresa que lo desee promocionarse mediante un sistema por el cuál </w:t>
      </w:r>
      <w:r w:rsidR="007C2D35">
        <w:rPr>
          <w:rFonts w:cstheme="minorHAnsi"/>
          <w:color w:val="auto"/>
          <w:sz w:val="25"/>
          <w:szCs w:val="25"/>
        </w:rPr>
        <w:t>ofrecerá recompensas a cambio de información útil como, por ejemplo, atención al cliente, seguimiento de directrices de la empresa o conocimiento de los empleados de los productos que venden.</w:t>
      </w:r>
    </w:p>
    <w:p w14:paraId="73E0B36C" w14:textId="46EF62D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27331294"/>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geolocalizador.</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D57F26" w:rsidRPr="00E332C2" w:rsidRDefault="00D57F26"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D57F26" w:rsidRPr="00E332C2" w:rsidRDefault="00D57F26"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27331295"/>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7F5F5E8D">
                <wp:simplePos x="0" y="0"/>
                <wp:positionH relativeFrom="margin">
                  <wp:posOffset>563260</wp:posOffset>
                </wp:positionH>
                <wp:positionV relativeFrom="paragraph">
                  <wp:posOffset>45085</wp:posOffset>
                </wp:positionV>
                <wp:extent cx="5890260" cy="55245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552450"/>
                        </a:xfrm>
                        <a:prstGeom prst="rect">
                          <a:avLst/>
                        </a:prstGeom>
                        <a:noFill/>
                        <a:ln w="9525">
                          <a:noFill/>
                          <a:miter lim="800000"/>
                          <a:headEnd/>
                          <a:tailEnd/>
                        </a:ln>
                      </wps:spPr>
                      <wps:txbx>
                        <w:txbxContent>
                          <w:p w14:paraId="7990055B" w14:textId="47CD795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6FD3" id="_x0000_s1039" type="#_x0000_t202" style="position:absolute;left:0;text-align:left;margin-left:44.35pt;margin-top:3.55pt;width:463.8pt;height:43.5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" filled="f" stroked="f">
                <v:textbox>
                  <w:txbxContent>
                    <w:p w14:paraId="7990055B" w14:textId="47CD795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Hay dos tipos de usuarios: las personas y las empresas</w:t>
                      </w:r>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5B1A60BA" w14:textId="64E10623"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Los usuarios pueden ser de dos tipos distintos. Distinguimos entre </w:t>
      </w:r>
      <w:r w:rsidRPr="00AA7898">
        <w:rPr>
          <w:rFonts w:cstheme="minorHAnsi"/>
          <w:b/>
          <w:color w:val="A4063E" w:themeColor="accent6"/>
          <w:sz w:val="25"/>
          <w:szCs w:val="25"/>
        </w:rPr>
        <w:t>Empresas</w:t>
      </w:r>
      <w:r w:rsidRPr="00060D6A">
        <w:rPr>
          <w:rFonts w:cstheme="minorHAnsi"/>
          <w:color w:val="auto"/>
          <w:sz w:val="25"/>
          <w:szCs w:val="25"/>
        </w:rPr>
        <w:t xml:space="preserve"> y </w:t>
      </w:r>
      <w:r w:rsidRPr="00AA7898">
        <w:rPr>
          <w:rFonts w:cstheme="minorHAnsi"/>
          <w:b/>
          <w:color w:val="A4063E" w:themeColor="accent6"/>
          <w:sz w:val="25"/>
          <w:szCs w:val="25"/>
        </w:rPr>
        <w:t>Personas</w:t>
      </w:r>
      <w:r w:rsidRPr="00060D6A">
        <w:rPr>
          <w:rFonts w:cstheme="minorHAnsi"/>
          <w:color w:val="auto"/>
          <w:sz w:val="25"/>
          <w:szCs w:val="25"/>
        </w:rPr>
        <w:t>. En esta sección nos referiremos a los usuarios-persona como usuarios y los usuarios-empresa como empresa.</w:t>
      </w:r>
    </w:p>
    <w:p w14:paraId="1DFD98B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3550959C">
            <wp:simplePos x="0" y="0"/>
            <wp:positionH relativeFrom="column">
              <wp:posOffset>1234440</wp:posOffset>
            </wp:positionH>
            <wp:positionV relativeFrom="paragraph">
              <wp:posOffset>33049</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4320" behindDoc="0" locked="0" layoutInCell="1" allowOverlap="1" wp14:anchorId="6F884062" wp14:editId="591AF114">
            <wp:simplePos x="0" y="0"/>
            <wp:positionH relativeFrom="column">
              <wp:posOffset>3543403</wp:posOffset>
            </wp:positionH>
            <wp:positionV relativeFrom="paragraph">
              <wp:posOffset>53488</wp:posOffset>
            </wp:positionV>
            <wp:extent cx="1318438" cy="1318438"/>
            <wp:effectExtent l="0" t="0" r="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isspng-computer-icons-business-company-building-corporati-5ad84ac0e0d934.45048735152412435292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19210" cy="1319210"/>
                    </a:xfrm>
                    <a:prstGeom prst="rect">
                      <a:avLst/>
                    </a:prstGeom>
                  </pic:spPr>
                </pic:pic>
              </a:graphicData>
            </a:graphic>
            <wp14:sizeRelH relativeFrom="margin">
              <wp14:pctWidth>0</wp14:pctWidth>
            </wp14:sizeRelH>
            <wp14:sizeRelV relativeFrom="margin">
              <wp14:pctHeight>0</wp14:pctHeight>
            </wp14:sizeRelV>
          </wp:anchor>
        </w:drawing>
      </w: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6368" behindDoc="0" locked="0" layoutInCell="1" allowOverlap="1" wp14:anchorId="799F614E" wp14:editId="7264F3C1">
                <wp:simplePos x="0" y="0"/>
                <wp:positionH relativeFrom="column">
                  <wp:posOffset>3639095</wp:posOffset>
                </wp:positionH>
                <wp:positionV relativeFrom="paragraph">
                  <wp:posOffset>134472</wp:posOffset>
                </wp:positionV>
                <wp:extent cx="1010093" cy="1404620"/>
                <wp:effectExtent l="0" t="0" r="0" b="0"/>
                <wp:wrapNone/>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093" cy="1404620"/>
                        </a:xfrm>
                        <a:prstGeom prst="rect">
                          <a:avLst/>
                        </a:prstGeom>
                        <a:solidFill>
                          <a:srgbClr val="FFFFFF"/>
                        </a:solidFill>
                        <a:ln w="9525">
                          <a:noFill/>
                          <a:miter lim="800000"/>
                          <a:headEnd/>
                          <a:tailEnd/>
                        </a:ln>
                      </wps:spPr>
                      <wps:txbx>
                        <w:txbxContent>
                          <w:p w14:paraId="06EC263C"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9F614E" id="_x0000_s1040" type="#_x0000_t202" style="position:absolute;left:0;text-align:left;margin-left:286.55pt;margin-top:10.6pt;width:79.5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" stroked="f">
                <v:textbox style="mso-fit-shape-to-text:t">
                  <w:txbxContent>
                    <w:p w14:paraId="06EC263C"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Empresas</w:t>
                      </w:r>
                    </w:p>
                  </w:txbxContent>
                </v:textbox>
              </v:shape>
            </w:pict>
          </mc:Fallback>
        </mc:AlternateContent>
      </w: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574204F7">
                <wp:simplePos x="0" y="0"/>
                <wp:positionH relativeFrom="column">
                  <wp:posOffset>1437640</wp:posOffset>
                </wp:positionH>
                <wp:positionV relativeFrom="paragraph">
                  <wp:posOffset>143126</wp:posOffset>
                </wp:positionV>
                <wp:extent cx="95631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1" type="#_x0000_t202" style="position:absolute;left:0;text-align:left;margin-left:113.2pt;margin-top:11.25pt;width:75.3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A0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" stroked="f">
                <v:textbox style="mso-fit-shape-to-text:t">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v:shape>
            </w:pict>
          </mc:Fallback>
        </mc:AlternateContent>
      </w:r>
    </w:p>
    <w:p w14:paraId="67B5D25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68C22C1D" w14:textId="18F733E5" w:rsidR="004506E6" w:rsidRPr="00B5361C" w:rsidRDefault="003B70F0" w:rsidP="00B5361C">
      <w:pPr>
        <w:pStyle w:val="Prrafodelista"/>
        <w:ind w:left="0" w:firstLine="720"/>
        <w:jc w:val="both"/>
        <w:rPr>
          <w:rFonts w:cstheme="minorHAnsi"/>
          <w:color w:val="auto"/>
          <w:sz w:val="25"/>
          <w:szCs w:val="25"/>
        </w:rPr>
      </w:pPr>
      <w:r w:rsidRPr="00060D6A">
        <w:rPr>
          <w:rFonts w:cstheme="minorHAnsi"/>
          <w:color w:val="auto"/>
          <w:sz w:val="25"/>
          <w:szCs w:val="25"/>
        </w:rPr>
        <w:t>Las funciones que pueden realizar ambos dentro de la app son ligeramente distintos. La principal diferencia es que las empresas solo pueden demandar favores y no realizarlos.</w:t>
      </w:r>
    </w:p>
    <w:p w14:paraId="1ADA5056" w14:textId="112F936A" w:rsidR="003B70F0" w:rsidRPr="004506E6"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lastRenderedPageBreak/>
        <w:t>Las funciones comunes de ambos tipos de usuarios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conectar su cuenta en la app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27331296"/>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podrá publicar un favor (una necesidad) ofreciendo una retribución (en grollies)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ofrecer un favor esperando una compensación concreta (en grollies).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adjudicarse un favor con la motivación de obtener una retribución (en grollies) tras su realización.</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que necesite un favor ya ofrecido podrá reservarlo, 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5AE85061"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000EF8C4" w14:textId="259A1330" w:rsidR="003B70F0" w:rsidRPr="002F2071" w:rsidRDefault="004506E6" w:rsidP="00D960F3">
            <w:pPr>
              <w:textAlignment w:val="baseline"/>
              <w:rPr>
                <w:rFonts w:cstheme="minorHAnsi"/>
                <w:color w:val="auto"/>
                <w:sz w:val="24"/>
                <w:szCs w:val="26"/>
              </w:rPr>
            </w:pPr>
            <w:r>
              <w:rPr>
                <w:rFonts w:cstheme="minorHAnsi"/>
                <w:color w:val="auto"/>
                <w:sz w:val="24"/>
                <w:szCs w:val="26"/>
              </w:rPr>
              <w:t>Anunciar</w:t>
            </w:r>
            <w:r w:rsidR="003B70F0" w:rsidRPr="002F2071">
              <w:rPr>
                <w:rFonts w:cstheme="minorHAnsi"/>
                <w:color w:val="auto"/>
                <w:sz w:val="24"/>
                <w:szCs w:val="26"/>
              </w:rPr>
              <w:t xml:space="preserve"> favor (empresa)</w:t>
            </w:r>
          </w:p>
        </w:tc>
        <w:tc>
          <w:tcPr>
            <w:tcW w:w="6245" w:type="dxa"/>
          </w:tcPr>
          <w:p w14:paraId="596A37B7" w14:textId="0EE7264E"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Una empresa puede solicitar un favor a cambio de una compensación en grollies al igual que el resto de usuarios pero no puede realizar ningún favor</w:t>
            </w:r>
            <w:r w:rsidR="004506E6">
              <w:rPr>
                <w:rFonts w:cstheme="minorHAnsi"/>
                <w:bCs/>
                <w:color w:val="auto"/>
                <w:sz w:val="24"/>
                <w:szCs w:val="26"/>
              </w:rPr>
              <w:t>.</w:t>
            </w:r>
          </w:p>
        </w:tc>
      </w:tr>
      <w:tr w:rsidR="003B70F0" w14:paraId="3B4ED30F"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r w:rsidR="003B70F0" w14:paraId="252C7946"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A03BEB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Negociar Grollies</w:t>
            </w:r>
          </w:p>
        </w:tc>
        <w:tc>
          <w:tcPr>
            <w:tcW w:w="6245" w:type="dxa"/>
          </w:tcPr>
          <w:p w14:paraId="5CB84B45" w14:textId="54B540C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Cualquier usuario puede negociar el precio de un favor con la persona o empresa que lo demanda</w:t>
            </w:r>
            <w:r w:rsidR="004506E6">
              <w:rPr>
                <w:rFonts w:cstheme="minorHAnsi"/>
                <w:bCs/>
                <w:color w:val="auto"/>
                <w:sz w:val="24"/>
                <w:szCs w:val="26"/>
              </w:rPr>
              <w:t>.</w:t>
            </w:r>
          </w:p>
        </w:tc>
      </w:tr>
    </w:tbl>
    <w:p w14:paraId="5026DC0E" w14:textId="77777777" w:rsidR="007C2D35" w:rsidRDefault="007C2D35"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27331297"/>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Compra de grollies</w:t>
            </w:r>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podrán ingresar dinero en la aplicación para recibir grollies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Intercambiar grollies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grollies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27331298"/>
      <w:r w:rsidRPr="002B6CF6">
        <w:rPr>
          <w:rFonts w:ascii="Times New Roman" w:hAnsi="Times New Roman"/>
          <w:b/>
          <w:i w:val="0"/>
          <w:sz w:val="32"/>
        </w:rPr>
        <w:t>Buscador y geolocalizador</w:t>
      </w:r>
      <w:bookmarkEnd w:id="11"/>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2" w:name="_Toc27331299"/>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2"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" filled="f" stroked="f">
                <v:textbo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3" w:name="_Toc27331300"/>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3"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" filled="f" stroked="f">
                <v:textbo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27331301"/>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27331302"/>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27331303"/>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7" w:name="_Toc27331304"/>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4"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5d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hvaeXRQCAAACBAAADgAAAAAAAAAAAAAAAAAuAgAAZHJzL2Uyb0RvYy54bWxQSwECLQAUAAYACAAA&#10;ACEAbqA3Rd4AAAAJAQAADwAAAAAAAAAAAAAAAABuBAAAZHJzL2Rvd25yZXYueG1sUEsFBgAAAAAE&#10;AAQA8wAAAHkFAAAAAA==&#10;" filled="f" stroked="f">
                <v:textbo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Lollipop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También se va a necesitar conexión con internet y que el usuario tenga instalada una versión suficientemente actualizada de Google Maps.</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8" w:name="_Toc27331305"/>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5"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Y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y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vCf6mBQCAAACBAAADgAAAAAAAAAAAAAAAAAuAgAAZHJzL2Uyb0RvYy54bWxQSwECLQAUAAYACAAA&#10;ACEAMO7Ead4AAAAJAQAADwAAAAAAAAAAAAAAAABuBAAAZHJzL2Rvd25yZXYueG1sUEsFBgAAAAAE&#10;AAQA8wAAAHkFAAAAAA==&#10;" filled="f" stroked="f">
                <v:textbo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6826B68C" w:rsidR="0032275C" w:rsidRPr="00060D6A" w:rsidRDefault="0032275C" w:rsidP="007C2D35">
      <w:pPr>
        <w:spacing w:line="240" w:lineRule="auto"/>
        <w:ind w:firstLine="360"/>
        <w:jc w:val="both"/>
        <w:textAlignment w:val="baseline"/>
        <w:rPr>
          <w:rFonts w:cstheme="minorHAnsi"/>
          <w:color w:val="auto"/>
          <w:sz w:val="26"/>
          <w:szCs w:val="26"/>
        </w:rPr>
      </w:pPr>
    </w:p>
    <w:p w14:paraId="049D7703" w14:textId="121EB66F" w:rsidR="004506E6" w:rsidRDefault="004506E6">
      <w:pPr>
        <w:spacing w:after="200"/>
      </w:pPr>
      <w:r>
        <w:br w:type="page"/>
      </w: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19" w:name="_Toc27331306"/>
      <w:r>
        <w:rPr>
          <w:rFonts w:ascii="Times New Roman" w:hAnsi="Times New Roman"/>
          <w:color w:val="161718" w:themeColor="text1"/>
          <w:u w:val="single"/>
        </w:rPr>
        <w:lastRenderedPageBreak/>
        <w:t>Requisitos específicos</w:t>
      </w:r>
      <w:bookmarkEnd w:id="19"/>
    </w:p>
    <w:p w14:paraId="11FBF45C" w14:textId="77777777" w:rsidR="002D3C54" w:rsidRDefault="002D3C54" w:rsidP="002D3C54">
      <w:pPr>
        <w:pStyle w:val="Ttulo1"/>
        <w:ind w:left="720"/>
        <w:rPr>
          <w:rFonts w:ascii="Times New Roman" w:hAnsi="Times New Roman"/>
          <w:color w:val="161718" w:themeColor="text1"/>
          <w:u w:val="single"/>
        </w:rPr>
      </w:pPr>
    </w:p>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bookmarkStart w:id="20" w:name="_Toc27331307"/>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6"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" filled="f" stroked="f">
                <v:textbo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0"/>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1" w:name="_Toc27331308"/>
      <w:r w:rsidRPr="00ED5A6D">
        <w:rPr>
          <w:rFonts w:ascii="Times New Roman" w:hAnsi="Times New Roman"/>
          <w:b/>
          <w:i w:val="0"/>
          <w:sz w:val="32"/>
        </w:rPr>
        <w:t>Interfaces de usuario</w:t>
      </w:r>
      <w:bookmarkEnd w:id="21"/>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2"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Acciones a realizar:</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iniciado sesión o ha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“grollies”.</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los detalles de uno de los favores que hay pedido, accede a la pantalla para pedir un nuevo favor, accede a otra pantalla principal o accede a la pantalla de compra de grollies.</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“grollies”.</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“grollies”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“grollies”.</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“grollies” pulsando en cualquier parte del recuadro donde aparecen sus “grollies”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acceder a su perfil, a los ajustes de notificaciones, a la pantalla de ayuda, a su link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“grollies”.</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“grollies” pulsando en cualquier parte del recuadro donde aparecen sus “grollies”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“grollies”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“grollies”.</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r w:rsidRPr="002D3C54">
              <w:rPr>
                <w:rFonts w:cstheme="minorHAnsi"/>
                <w:color w:val="auto"/>
                <w:sz w:val="24"/>
                <w:szCs w:val="26"/>
              </w:rPr>
              <w:t>Acciones a realizar:</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“grollies” pulsando en cualquier parte del recuadro donde aparecen sus “grollies”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“grollies”.</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Acciones a realizar:</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“grollies” pulsando en cualquier parte del recuadro donde aparecen sus “grollies”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Pantalla principal “Comprar grollies”</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“grollies” con dinero real o ver 10 anuncios cada día por una pequeña cantidad de “grollies”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“grollies”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pra grollies</w:t>
            </w:r>
            <w:r w:rsidR="00C4290E">
              <w:rPr>
                <w:b w:val="0"/>
                <w:bCs w:val="0"/>
                <w:color w:val="161718" w:themeColor="text1"/>
                <w:sz w:val="24"/>
              </w:rPr>
              <w:t xml:space="preserve">, accede </w:t>
            </w:r>
            <w:r w:rsidR="00BC1E66" w:rsidRPr="002D3C54">
              <w:rPr>
                <w:rFonts w:cstheme="minorHAnsi"/>
                <w:b w:val="0"/>
                <w:color w:val="auto"/>
                <w:sz w:val="24"/>
                <w:szCs w:val="26"/>
              </w:rPr>
              <w:t xml:space="preserve"> a otra pantalla principal o a la pantalla de compra de “grollies”.</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r w:rsidRPr="005E068C">
              <w:rPr>
                <w:color w:val="161718" w:themeColor="text1"/>
                <w:sz w:val="24"/>
              </w:rPr>
              <w:t>Acciones a realizar:</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“grollies”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un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escrito, o  de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r w:rsidRPr="005E068C">
              <w:rPr>
                <w:color w:val="161718" w:themeColor="text1"/>
                <w:sz w:val="24"/>
              </w:rPr>
              <w:t>Acciones a realizar:</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”Mi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“grollies”.</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r w:rsidRPr="005E068C">
              <w:rPr>
                <w:color w:val="161718" w:themeColor="text1"/>
                <w:sz w:val="24"/>
              </w:rPr>
              <w:t>Acciones a realizar:</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“grollies” pulsando en cualquier parte del recuadro donde aparecen sus “grollies”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27331309"/>
      <w:r w:rsidRPr="00ED5A6D">
        <w:rPr>
          <w:rFonts w:ascii="Times New Roman" w:hAnsi="Times New Roman"/>
          <w:b/>
          <w:i w:val="0"/>
          <w:sz w:val="32"/>
        </w:rPr>
        <w:lastRenderedPageBreak/>
        <w:t>Interfaces de hardware</w:t>
      </w:r>
      <w:bookmarkEnd w:id="22"/>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27331310"/>
      <w:r w:rsidRPr="00ED5A6D">
        <w:rPr>
          <w:rFonts w:ascii="Times New Roman" w:hAnsi="Times New Roman"/>
          <w:b/>
          <w:i w:val="0"/>
          <w:sz w:val="32"/>
        </w:rPr>
        <w:t>Interfaces de software</w:t>
      </w:r>
      <w:bookmarkEnd w:id="23"/>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6D4E80B0" w14:textId="3E0B23B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77ABD45F" w14:textId="28D9F16C"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FF4B35" w14:textId="77777777" w:rsidR="002D3C54" w:rsidRPr="002D3C54" w:rsidRDefault="002D3C54" w:rsidP="002D3C54">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Se necesitará guardar el correo electrónico asociado, la contraseña necesaria para iniciar sesión, un historial de mensajes con otros usuarios, la cantidad de “grollies” disponibles, los favores solicitados por el usuario, los favores que el usuario está realizando, la configuración elegida y el nombre y foto de perfil.</w:t>
      </w:r>
    </w:p>
    <w:p w14:paraId="7DF4EC1E" w14:textId="77777777" w:rsidR="002D3C54" w:rsidRPr="002D3C54" w:rsidRDefault="002D3C54" w:rsidP="002D3C54">
      <w:pPr>
        <w:spacing w:after="120" w:line="240" w:lineRule="auto"/>
        <w:jc w:val="both"/>
        <w:textAlignment w:val="baseline"/>
        <w:rPr>
          <w:rFonts w:cstheme="minorHAnsi"/>
          <w:color w:val="auto"/>
          <w:sz w:val="25"/>
          <w:szCs w:val="25"/>
        </w:rPr>
      </w:pPr>
    </w:p>
    <w:p w14:paraId="3813401F" w14:textId="77777777" w:rsidR="002D3C54" w:rsidRPr="002D3C54" w:rsidRDefault="002D3C54" w:rsidP="002D3C54">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 el lugar de realización del favor (si hay), el lugar de entrega de favor,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558FBD9A" w14:textId="77777777" w:rsidR="002D3C54" w:rsidRPr="002D3C54" w:rsidRDefault="002D3C54" w:rsidP="002D3C54">
      <w:pPr>
        <w:pStyle w:val="Prrafodelista"/>
        <w:rPr>
          <w:rFonts w:cstheme="minorHAnsi"/>
          <w:color w:val="auto"/>
          <w:sz w:val="25"/>
          <w:szCs w:val="25"/>
        </w:rPr>
      </w:pPr>
    </w:p>
    <w:p w14:paraId="06699CB5" w14:textId="3B090783" w:rsid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El segundo aspecto relevante es la implementación de los</w:t>
      </w:r>
      <w:r w:rsidRPr="002D3C54">
        <w:rPr>
          <w:rFonts w:cstheme="minorHAnsi"/>
          <w:b/>
          <w:color w:val="A4063E" w:themeColor="accent6"/>
          <w:sz w:val="25"/>
          <w:szCs w:val="25"/>
        </w:rPr>
        <w:t xml:space="preserve"> servicios de Google Maps </w:t>
      </w:r>
      <w:r w:rsidRPr="002D3C54">
        <w:rPr>
          <w:rFonts w:cstheme="minorHAnsi"/>
          <w:color w:val="auto"/>
          <w:sz w:val="25"/>
          <w:szCs w:val="25"/>
        </w:rPr>
        <w:t>dentro de la aplicación, pues es el método mediante el cual los usuarios serán capaces de indicar los lugares de realización y entrega de un favor.</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27331311"/>
      <w:r w:rsidRPr="00ED5A6D">
        <w:rPr>
          <w:rFonts w:ascii="Times New Roman" w:hAnsi="Times New Roman"/>
          <w:b/>
          <w:i w:val="0"/>
          <w:sz w:val="32"/>
        </w:rPr>
        <w:t>Interfaces de comunicación</w:t>
      </w:r>
      <w:bookmarkEnd w:id="24"/>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5" w:name="_Toc27331312"/>
      <w:r w:rsidRPr="005B09B5">
        <w:rPr>
          <w:rFonts w:ascii="Times New Roman" w:hAnsi="Times New Roman"/>
          <w:noProof/>
          <w:color w:val="161718" w:themeColor="text1"/>
          <w:sz w:val="48"/>
          <w:szCs w:val="20"/>
          <w:u w:val="single"/>
          <w:lang w:eastAsia="es-ES"/>
        </w:rPr>
        <w:lastRenderedPageBreak/>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7"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" filled="f" stroked="f">
                <v:textbox style="mso-fit-shape-to-text:t">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5"/>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6" w:name="_Toc27331313"/>
      <w:r w:rsidRPr="009569B0">
        <w:rPr>
          <w:rFonts w:ascii="Times New Roman" w:hAnsi="Times New Roman"/>
          <w:b/>
          <w:i w:val="0"/>
          <w:sz w:val="32"/>
        </w:rPr>
        <w:t>Clases</w:t>
      </w:r>
      <w:bookmarkEnd w:id="26"/>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30"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7" w:name="_Toc27331314"/>
      <w:r w:rsidRPr="009569B0">
        <w:rPr>
          <w:rFonts w:ascii="Times New Roman" w:hAnsi="Times New Roman"/>
          <w:caps w:val="0"/>
          <w:color w:val="FFFFFF" w:themeColor="background1"/>
          <w:sz w:val="32"/>
        </w:rPr>
        <w:t>Subsistema de gestión de usuarios</w:t>
      </w:r>
      <w:bookmarkEnd w:id="27"/>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dataType</w:t>
            </w:r>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DataType</w:t>
            </w:r>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rawData</w:t>
            </w:r>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getType</w:t>
            </w:r>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DataType</w:t>
            </w:r>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getRawBytes</w:t>
            </w:r>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getAsInteger</w:t>
            </w:r>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getAsString</w:t>
            </w:r>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getAsFloat</w:t>
            </w:r>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float</w:t>
            </w:r>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getAsDouble</w:t>
            </w:r>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double</w:t>
            </w:r>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r>
              <w:rPr>
                <w:rFonts w:eastAsia="Times New Roman" w:cstheme="minorHAnsi"/>
                <w:bCs w:val="0"/>
                <w:color w:val="auto"/>
                <w:sz w:val="24"/>
                <w:szCs w:val="24"/>
              </w:rPr>
              <w:t>getAsBoolean</w:t>
            </w:r>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boolean</w:t>
            </w:r>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DataType</w:t>
            </w:r>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Integer</w:t>
            </w:r>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Float</w:t>
            </w:r>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Double</w:t>
            </w:r>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Boolean</w:t>
            </w:r>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String</w:t>
            </w:r>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DataRow</w:t>
            </w:r>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dataList</w:t>
            </w:r>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getColumnCount</w:t>
            </w:r>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getColumnDataAtIndex</w:t>
            </w:r>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DatabaseService</w:t>
            </w:r>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query</w:t>
            </w:r>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DataRow</w:t>
            </w:r>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close</w:t>
            </w:r>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r w:rsidRPr="007C2D35">
        <w:rPr>
          <w:rFonts w:cstheme="minorHAnsi"/>
          <w:b/>
          <w:color w:val="A4063E" w:themeColor="accent6"/>
          <w:sz w:val="25"/>
          <w:szCs w:val="25"/>
        </w:rPr>
        <w:t>DatabaseService.</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UserManager</w:t>
            </w:r>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dataType</w:t>
            </w:r>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DatabaseService</w:t>
            </w:r>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getUser</w:t>
            </w:r>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deleteUser</w:t>
            </w:r>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modifyUser</w:t>
            </w:r>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 User</w:t>
            </w:r>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insertUser</w:t>
            </w:r>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w:t>
            </w:r>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passwordHash</w:t>
            </w:r>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profilePhoto</w:t>
            </w:r>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strikeNum</w:t>
            </w:r>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r>
              <w:rPr>
                <w:rFonts w:eastAsia="Times New Roman" w:cstheme="minorHAnsi"/>
                <w:bCs w:val="0"/>
                <w:color w:val="auto"/>
                <w:sz w:val="24"/>
                <w:szCs w:val="24"/>
              </w:rPr>
              <w:t>g</w:t>
            </w:r>
            <w:r w:rsidR="003B70F0">
              <w:rPr>
                <w:rFonts w:eastAsia="Times New Roman" w:cstheme="minorHAnsi"/>
                <w:bCs w:val="0"/>
                <w:color w:val="auto"/>
                <w:sz w:val="24"/>
                <w:szCs w:val="24"/>
              </w:rPr>
              <w:t>rollies</w:t>
            </w:r>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grollies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changeProfilePhoto</w:t>
            </w:r>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connectWithFacebook</w:t>
            </w:r>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EnterpriseUser</w:t>
            </w:r>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getCIF</w:t>
            </w:r>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changeCIF</w:t>
            </w:r>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común que puede chatear, completar favores y comprar grollies.</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CommonUser</w:t>
            </w:r>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r>
              <w:rPr>
                <w:rFonts w:eastAsia="Times New Roman" w:cstheme="minorHAnsi"/>
                <w:bCs w:val="0"/>
                <w:color w:val="auto"/>
                <w:sz w:val="24"/>
                <w:szCs w:val="24"/>
              </w:rPr>
              <w:t>grollies</w:t>
            </w:r>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Grollies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r>
              <w:rPr>
                <w:rFonts w:eastAsia="Times New Roman" w:cstheme="minorHAnsi"/>
                <w:bCs w:val="0"/>
                <w:color w:val="auto"/>
                <w:sz w:val="24"/>
                <w:szCs w:val="24"/>
              </w:rPr>
              <w:t>get</w:t>
            </w:r>
            <w:r w:rsidR="007902B1">
              <w:rPr>
                <w:rFonts w:eastAsia="Times New Roman" w:cstheme="minorHAnsi"/>
                <w:bCs w:val="0"/>
                <w:color w:val="auto"/>
                <w:sz w:val="24"/>
                <w:szCs w:val="24"/>
              </w:rPr>
              <w:t>Grollies</w:t>
            </w:r>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los grollies</w:t>
            </w:r>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r>
              <w:rPr>
                <w:rFonts w:eastAsia="Times New Roman" w:cstheme="minorHAnsi"/>
                <w:bCs w:val="0"/>
                <w:color w:val="auto"/>
                <w:sz w:val="24"/>
                <w:szCs w:val="24"/>
              </w:rPr>
              <w:t>addGrollies</w:t>
            </w:r>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Añade una cantidad de grollies</w:t>
            </w:r>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r>
              <w:rPr>
                <w:rFonts w:eastAsia="Times New Roman" w:cstheme="minorHAnsi"/>
                <w:bCs w:val="0"/>
                <w:color w:val="auto"/>
                <w:sz w:val="24"/>
                <w:szCs w:val="24"/>
              </w:rPr>
              <w:t>sendMessage</w:t>
            </w:r>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Admin</w:t>
            </w:r>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CommonUser</w:t>
            </w:r>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Registration</w:t>
            </w:r>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main</w:t>
            </w:r>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logIn</w:t>
            </w:r>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register</w:t>
            </w:r>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showFavors</w:t>
            </w:r>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FavorManager</w:t>
            </w:r>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showChats</w:t>
            </w:r>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UserManager</w:t>
            </w:r>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showPrizes</w:t>
            </w:r>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PrizeManager</w:t>
            </w:r>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r>
              <w:rPr>
                <w:rFonts w:eastAsia="Times New Roman" w:cstheme="minorHAnsi"/>
                <w:bCs w:val="0"/>
                <w:color w:val="auto"/>
                <w:sz w:val="24"/>
                <w:szCs w:val="24"/>
              </w:rPr>
              <w:t>buyGrollies</w:t>
            </w:r>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la opción de comprar grollies</w:t>
            </w:r>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Transaction</w:t>
            </w:r>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8" w:name="_Toc27331315"/>
      <w:r w:rsidRPr="009569B0">
        <w:rPr>
          <w:rFonts w:ascii="Times New Roman" w:hAnsi="Times New Roman"/>
          <w:caps w:val="0"/>
          <w:color w:val="FFFFFF" w:themeColor="background1"/>
          <w:sz w:val="32"/>
        </w:rPr>
        <w:lastRenderedPageBreak/>
        <w:t>Subsistema de favores</w:t>
      </w:r>
      <w:bookmarkEnd w:id="28"/>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creator</w:t>
            </w:r>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bounty</w:t>
            </w:r>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title</w:t>
            </w:r>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description</w:t>
            </w:r>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location</w:t>
            </w:r>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dueTime</w:t>
            </w:r>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EnterpriseUser</w:t>
            </w:r>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w:t>
            </w:r>
            <w:r w:rsidR="003B70F0">
              <w:rPr>
                <w:rFonts w:eastAsia="Times New Roman" w:cstheme="minorHAnsi"/>
                <w:bCs/>
                <w:color w:val="auto"/>
                <w:sz w:val="24"/>
                <w:szCs w:val="24"/>
              </w:rPr>
              <w:t>User</w:t>
            </w:r>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27331316"/>
      <w:r w:rsidRPr="009569B0">
        <w:rPr>
          <w:rFonts w:ascii="Times New Roman" w:hAnsi="Times New Roman"/>
          <w:caps w:val="0"/>
          <w:color w:val="FFFFFF" w:themeColor="background1"/>
          <w:sz w:val="32"/>
        </w:rPr>
        <w:lastRenderedPageBreak/>
        <w:t>Subsistema de premios y compras</w:t>
      </w:r>
      <w:bookmarkEnd w:id="29"/>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Premio que el usuario puede intercambiar si tiene suficientes grollies.</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Prize</w:t>
            </w:r>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name</w:t>
            </w:r>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description</w:t>
            </w:r>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cost</w:t>
            </w:r>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Coste en grollies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getName</w:t>
            </w:r>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getDescription</w:t>
            </w:r>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buy</w:t>
            </w:r>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Common</w:t>
            </w:r>
            <w:r w:rsidR="003B70F0">
              <w:rPr>
                <w:rFonts w:eastAsia="Times New Roman" w:cstheme="minorHAnsi"/>
                <w:bCs/>
                <w:color w:val="auto"/>
                <w:sz w:val="24"/>
                <w:szCs w:val="24"/>
              </w:rPr>
              <w:t>User</w:t>
            </w:r>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Transacción que representa un intercambio de dinero a cambio de grollies.</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Transaction</w:t>
            </w:r>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money</w:t>
            </w:r>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Dinero a cobrar</w:t>
            </w:r>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grollies</w:t>
            </w:r>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Cantidad de grollies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getMoney</w:t>
            </w:r>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getGrollies</w:t>
            </w:r>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grollies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charge</w:t>
            </w:r>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27331317"/>
      <w:r w:rsidRPr="009569B0">
        <w:rPr>
          <w:rFonts w:ascii="Times New Roman" w:hAnsi="Times New Roman"/>
          <w:caps w:val="0"/>
          <w:color w:val="FFFFFF" w:themeColor="background1"/>
          <w:sz w:val="32"/>
        </w:rPr>
        <w:t>Subsistema de búsqueda y geolocalización</w:t>
      </w:r>
      <w:bookmarkEnd w:id="30"/>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Filter</w:t>
            </w:r>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keywords</w:t>
            </w:r>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minGrollies</w:t>
            </w:r>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Mínima cantidad de grollies</w:t>
            </w:r>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getKeywords</w:t>
            </w:r>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getPosition</w:t>
            </w:r>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getMinGrollies</w:t>
            </w:r>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cantidad mínima de grollies</w:t>
            </w:r>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changeKeywords</w:t>
            </w:r>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changePosition</w:t>
            </w:r>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Location</w:t>
            </w:r>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changeMinGrollies</w:t>
            </w:r>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cantidad mínima de grollies</w:t>
            </w:r>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Location</w:t>
            </w:r>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latitude</w:t>
            </w:r>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longitude</w:t>
            </w:r>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getLatitude</w:t>
            </w:r>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setLatitude</w:t>
            </w:r>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getLongitude</w:t>
            </w:r>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setLongitude</w:t>
            </w:r>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10714F6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1" w:name="_Toc27331318"/>
      <w:r w:rsidRPr="009569B0">
        <w:rPr>
          <w:rFonts w:ascii="Times New Roman" w:hAnsi="Times New Roman"/>
          <w:b/>
          <w:i w:val="0"/>
          <w:sz w:val="32"/>
        </w:rPr>
        <w:lastRenderedPageBreak/>
        <w:t>Casos de uso</w:t>
      </w:r>
      <w:bookmarkEnd w:id="31"/>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6"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app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45A0BB6B" w:rsidR="00F93F0B" w:rsidRDefault="00F93F0B" w:rsidP="00384842">
      <w:pPr>
        <w:jc w:val="both"/>
        <w:rPr>
          <w:color w:val="161718" w:themeColor="text1"/>
          <w:sz w:val="24"/>
          <w:szCs w:val="20"/>
        </w:rPr>
      </w:pPr>
      <w:r>
        <w:rPr>
          <w:color w:val="161718" w:themeColor="text1"/>
          <w:sz w:val="24"/>
          <w:szCs w:val="20"/>
        </w:rPr>
        <w:t>3.2.2.3 SOLICITAR PREMIOS</w:t>
      </w:r>
    </w:p>
    <w:p w14:paraId="4242DDEC" w14:textId="1A488FB6" w:rsidR="00F93F0B" w:rsidRDefault="00F93F0B" w:rsidP="00384842">
      <w:pPr>
        <w:jc w:val="both"/>
        <w:rPr>
          <w:color w:val="161718" w:themeColor="text1"/>
          <w:sz w:val="24"/>
          <w:szCs w:val="20"/>
        </w:rPr>
      </w:pPr>
    </w:p>
    <w:p w14:paraId="6CBDFEF3" w14:textId="61BDA28F" w:rsidR="00F93F0B" w:rsidRDefault="00F84318" w:rsidP="00384842">
      <w:pPr>
        <w:jc w:val="both"/>
        <w:rPr>
          <w:color w:val="161718" w:themeColor="text1"/>
          <w:sz w:val="24"/>
          <w:szCs w:val="20"/>
        </w:rPr>
      </w:pPr>
      <w:r>
        <w:rPr>
          <w:color w:val="161718" w:themeColor="text1"/>
          <w:sz w:val="24"/>
          <w:szCs w:val="20"/>
        </w:rPr>
        <w:t>3.2.2.4 COMPRAR GROLLIES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app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r w:rsidR="00E951F3">
        <w:rPr>
          <w:i/>
          <w:iCs/>
          <w:color w:val="161718" w:themeColor="text1"/>
          <w:sz w:val="24"/>
          <w:szCs w:val="20"/>
        </w:rPr>
        <w:t>grollie</w:t>
      </w:r>
      <w:r w:rsidR="00E951F3">
        <w:rPr>
          <w:color w:val="161718" w:themeColor="text1"/>
          <w:sz w:val="24"/>
          <w:szCs w:val="20"/>
        </w:rPr>
        <w:t xml:space="preserve"> podemos seleccionar la recompensa mínima de grollies,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36EBBEC2" w14:textId="505BB5A4" w:rsidR="00384842" w:rsidRDefault="00384842" w:rsidP="00384842">
      <w:pPr>
        <w:jc w:val="both"/>
        <w:rPr>
          <w:color w:val="161718" w:themeColor="text1"/>
          <w:sz w:val="24"/>
          <w:szCs w:val="20"/>
        </w:rPr>
      </w:pPr>
      <w:r>
        <w:rPr>
          <w:color w:val="161718" w:themeColor="text1"/>
          <w:sz w:val="24"/>
          <w:szCs w:val="20"/>
        </w:rPr>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2612C226" w14:textId="38AEEF8A" w:rsidR="00B9747F" w:rsidRDefault="00B9747F" w:rsidP="00384842">
      <w:pPr>
        <w:jc w:val="both"/>
        <w:rPr>
          <w:color w:val="161718" w:themeColor="text1"/>
          <w:sz w:val="24"/>
          <w:szCs w:val="20"/>
        </w:rPr>
      </w:pPr>
    </w:p>
    <w:p w14:paraId="2C007C12" w14:textId="77777777" w:rsidR="00772A76" w:rsidRDefault="00772A76" w:rsidP="00384842">
      <w:pPr>
        <w:jc w:val="both"/>
        <w:rPr>
          <w:color w:val="161718" w:themeColor="text1"/>
          <w:sz w:val="24"/>
          <w:szCs w:val="20"/>
        </w:rPr>
      </w:pPr>
    </w:p>
    <w:p w14:paraId="275496FE" w14:textId="77777777" w:rsidR="00772A76" w:rsidRDefault="00772A76" w:rsidP="00384842">
      <w:pPr>
        <w:jc w:val="both"/>
        <w:rPr>
          <w:color w:val="161718" w:themeColor="text1"/>
          <w:sz w:val="24"/>
          <w:szCs w:val="20"/>
        </w:rPr>
      </w:pPr>
    </w:p>
    <w:p w14:paraId="493794EC" w14:textId="77777777" w:rsidR="00772A76" w:rsidRDefault="00772A76" w:rsidP="00384842">
      <w:pPr>
        <w:jc w:val="both"/>
        <w:rPr>
          <w:color w:val="161718" w:themeColor="text1"/>
          <w:sz w:val="24"/>
          <w:szCs w:val="20"/>
        </w:rPr>
      </w:pPr>
    </w:p>
    <w:p w14:paraId="162237C8" w14:textId="77777777" w:rsidR="00772A76" w:rsidRDefault="00772A76" w:rsidP="00384842">
      <w:pPr>
        <w:jc w:val="both"/>
        <w:rPr>
          <w:color w:val="161718" w:themeColor="text1"/>
          <w:sz w:val="24"/>
          <w:szCs w:val="20"/>
        </w:rPr>
      </w:pPr>
    </w:p>
    <w:p w14:paraId="7E2D7704" w14:textId="77777777" w:rsidR="00772A76" w:rsidRDefault="00772A76" w:rsidP="00384842">
      <w:pPr>
        <w:jc w:val="both"/>
        <w:rPr>
          <w:color w:val="161718" w:themeColor="text1"/>
          <w:sz w:val="24"/>
          <w:szCs w:val="20"/>
        </w:rPr>
      </w:pP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lastRenderedPageBreak/>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AB6226F"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r>
        <w:rPr>
          <w:i/>
          <w:iCs/>
          <w:color w:val="161718" w:themeColor="text1"/>
          <w:sz w:val="24"/>
          <w:szCs w:val="20"/>
        </w:rPr>
        <w:t>Logrolling</w:t>
      </w:r>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77777777"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w:lastRenderedPageBreak/>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D57F26" w:rsidRPr="0050104A" w:rsidRDefault="00D57F26" w:rsidP="0050104A">
                            <w:pPr>
                              <w:pStyle w:val="Descripcin"/>
                              <w:rPr>
                                <w:noProof/>
                                <w:color w:val="FFFFFF" w:themeColor="background1"/>
                                <w:sz w:val="36"/>
                                <w:szCs w:val="22"/>
                              </w:rPr>
                            </w:pPr>
                            <w:r w:rsidRPr="0050104A">
                              <w:rPr>
                                <w:sz w:val="22"/>
                                <w:szCs w:val="22"/>
                              </w:rPr>
                              <w:t>Seleccionar favor con filtro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8"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CNwXE3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D57F26" w:rsidRPr="0050104A" w:rsidRDefault="00D57F26" w:rsidP="0050104A">
                      <w:pPr>
                        <w:pStyle w:val="Descripcin"/>
                        <w:rPr>
                          <w:noProof/>
                          <w:color w:val="FFFFFF" w:themeColor="background1"/>
                          <w:sz w:val="36"/>
                          <w:szCs w:val="22"/>
                        </w:rPr>
                      </w:pPr>
                      <w:r w:rsidRPr="0050104A">
                        <w:rPr>
                          <w:sz w:val="22"/>
                          <w:szCs w:val="22"/>
                        </w:rPr>
                        <w:t>Seleccionar favor con filtro</w:t>
                      </w:r>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D57F26" w:rsidRPr="008D72FE" w:rsidRDefault="00D57F26" w:rsidP="008D72FE">
                            <w:pPr>
                              <w:pStyle w:val="Descripcin"/>
                              <w:rPr>
                                <w:noProof/>
                                <w:color w:val="FFFFFF" w:themeColor="background1"/>
                                <w:sz w:val="24"/>
                                <w:szCs w:val="24"/>
                              </w:rPr>
                            </w:pPr>
                            <w:r w:rsidRPr="008D72FE">
                              <w:rPr>
                                <w:sz w:val="22"/>
                                <w:szCs w:val="22"/>
                              </w:rPr>
                              <w:t xml:space="preserve">Modificar </w:t>
                            </w:r>
                            <w:r>
                              <w:rPr>
                                <w:sz w:val="22"/>
                                <w:szCs w:val="22"/>
                              </w:rPr>
                              <w:t>configuración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9"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o8y2uT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D57F26" w:rsidRPr="008D72FE" w:rsidRDefault="00D57F26" w:rsidP="008D72FE">
                      <w:pPr>
                        <w:pStyle w:val="Descripcin"/>
                        <w:rPr>
                          <w:noProof/>
                          <w:color w:val="FFFFFF" w:themeColor="background1"/>
                          <w:sz w:val="24"/>
                          <w:szCs w:val="24"/>
                        </w:rPr>
                      </w:pPr>
                      <w:r w:rsidRPr="008D72FE">
                        <w:rPr>
                          <w:sz w:val="22"/>
                          <w:szCs w:val="22"/>
                        </w:rPr>
                        <w:t xml:space="preserve">Modificar </w:t>
                      </w:r>
                      <w:r>
                        <w:rPr>
                          <w:sz w:val="22"/>
                          <w:szCs w:val="22"/>
                        </w:rPr>
                        <w:t>configuración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D57F26" w:rsidRPr="00012463" w:rsidRDefault="00D57F26" w:rsidP="00012463">
                            <w:pPr>
                              <w:pStyle w:val="Descripcin"/>
                              <w:jc w:val="center"/>
                              <w:rPr>
                                <w:rFonts w:cstheme="minorHAnsi"/>
                                <w:noProof/>
                                <w:color w:val="A4063E" w:themeColor="accent6"/>
                                <w:sz w:val="24"/>
                                <w:szCs w:val="24"/>
                              </w:rPr>
                            </w:pPr>
                            <w:r w:rsidRPr="00012463">
                              <w:rPr>
                                <w:sz w:val="24"/>
                                <w:szCs w:val="24"/>
                              </w:rPr>
                              <w:t>Modificación de favores, número de grollies, cotraseña. Cualquier tipo de información relacionada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50"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KvNA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" stroked="f">
                <v:textbox style="mso-fit-shape-to-text:t" inset="0,0,0,0">
                  <w:txbxContent>
                    <w:p w14:paraId="39A3CFFD" w14:textId="63C9F3C4" w:rsidR="00D57F26" w:rsidRPr="00012463" w:rsidRDefault="00D57F26" w:rsidP="00012463">
                      <w:pPr>
                        <w:pStyle w:val="Descripcin"/>
                        <w:jc w:val="center"/>
                        <w:rPr>
                          <w:rFonts w:cstheme="minorHAnsi"/>
                          <w:noProof/>
                          <w:color w:val="A4063E" w:themeColor="accent6"/>
                          <w:sz w:val="24"/>
                          <w:szCs w:val="24"/>
                        </w:rPr>
                      </w:pPr>
                      <w:r w:rsidRPr="00012463">
                        <w:rPr>
                          <w:sz w:val="24"/>
                          <w:szCs w:val="24"/>
                        </w:rPr>
                        <w:t>Modificación de favores, número de grollies, cotraseña. Cualquier tipo de información relacionada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40">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29056D21" w14:textId="77777777" w:rsidR="0032083C" w:rsidRDefault="0032083C" w:rsidP="00FD76BB"/>
    <w:p w14:paraId="08EC7D8C" w14:textId="77777777" w:rsidR="00FD76BB" w:rsidRDefault="00FD76BB" w:rsidP="00FD76BB"/>
    <w:p w14:paraId="2B7635B0" w14:textId="3DB45435"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r>
        <w:rPr>
          <w:rFonts w:ascii="Times New Roman" w:hAnsi="Times New Roman"/>
          <w:b/>
          <w:i w:val="0"/>
          <w:sz w:val="32"/>
        </w:rPr>
        <w:lastRenderedPageBreak/>
        <w:t>3.1.3 Diagramas de Secuencia</w:t>
      </w:r>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1"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Los diagramas propuestos son aquellos que permiten mostrar con mayor detalle posible el funcionamiento interno de la app.</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En este diagrama nos sirve para obtener un premio dependiendo del precio del mismo (número de grollies).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r w:rsidR="00E96CC7">
        <w:rPr>
          <w:rFonts w:cstheme="minorHAnsi"/>
          <w:bCs/>
          <w:i/>
          <w:iCs/>
          <w:color w:val="auto"/>
          <w:sz w:val="24"/>
          <w:szCs w:val="24"/>
        </w:rPr>
        <w:t>GiftsManager</w:t>
      </w:r>
      <w:r w:rsidR="00E96CC7">
        <w:rPr>
          <w:rFonts w:cstheme="minorHAnsi"/>
          <w:bCs/>
          <w:color w:val="auto"/>
          <w:sz w:val="24"/>
          <w:szCs w:val="24"/>
        </w:rPr>
        <w:t xml:space="preserve"> de donde se devolverá una lista de tipo </w:t>
      </w:r>
      <w:r w:rsidR="00E96CC7">
        <w:rPr>
          <w:rFonts w:cstheme="minorHAnsi"/>
          <w:bCs/>
          <w:i/>
          <w:iCs/>
          <w:color w:val="auto"/>
          <w:sz w:val="24"/>
          <w:szCs w:val="24"/>
        </w:rPr>
        <w:t xml:space="preserve">Gift </w:t>
      </w:r>
      <w:r w:rsidR="00E96CC7">
        <w:rPr>
          <w:rFonts w:cstheme="minorHAnsi"/>
          <w:bCs/>
          <w:color w:val="auto"/>
          <w:sz w:val="24"/>
          <w:szCs w:val="24"/>
        </w:rPr>
        <w:t xml:space="preserve">con todos los regalos que tengan un precio igual o 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606C9F58"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r w:rsidR="00EA6E8D">
        <w:rPr>
          <w:rFonts w:cstheme="minorHAnsi"/>
          <w:bCs/>
          <w:i/>
          <w:iCs/>
          <w:color w:val="auto"/>
          <w:sz w:val="24"/>
          <w:szCs w:val="24"/>
        </w:rPr>
        <w:t xml:space="preserve">Filter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r w:rsidR="00EA6E8D">
        <w:rPr>
          <w:rFonts w:cstheme="minorHAnsi"/>
          <w:bCs/>
          <w:i/>
          <w:iCs/>
          <w:color w:val="auto"/>
          <w:sz w:val="24"/>
          <w:szCs w:val="24"/>
        </w:rPr>
        <w:t>FavorManager</w:t>
      </w:r>
      <w:r w:rsidR="00EA6E8D">
        <w:rPr>
          <w:rFonts w:cstheme="minorHAnsi"/>
          <w:bCs/>
          <w:color w:val="auto"/>
          <w:sz w:val="24"/>
          <w:szCs w:val="24"/>
        </w:rPr>
        <w:t xml:space="preserve"> para crear una instancia 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Grollies.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52FF37B6" w14:textId="7D3A8F66" w:rsidR="00D57F26" w:rsidRDefault="00D57F26" w:rsidP="00311160">
      <w:pPr>
        <w:spacing w:after="200"/>
        <w:jc w:val="both"/>
        <w:rPr>
          <w:rFonts w:cstheme="minorHAnsi"/>
          <w:bCs/>
          <w:color w:val="auto"/>
          <w:sz w:val="24"/>
          <w:szCs w:val="24"/>
        </w:rPr>
      </w:pPr>
    </w:p>
    <w:p w14:paraId="60601C1C" w14:textId="44EC5DF3"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3ADD1A3B" wp14:editId="4F4412F0">
            <wp:extent cx="6262370" cy="471043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2370" cy="4710430"/>
                    </a:xfrm>
                    <a:prstGeom prst="rect">
                      <a:avLst/>
                    </a:prstGeom>
                    <a:noFill/>
                    <a:ln>
                      <a:noFill/>
                    </a:ln>
                  </pic:spPr>
                </pic:pic>
              </a:graphicData>
            </a:graphic>
          </wp:inline>
        </w:drawing>
      </w:r>
    </w:p>
    <w:p w14:paraId="7E8CE136" w14:textId="77777777" w:rsidR="0002007A" w:rsidRDefault="0002007A" w:rsidP="00311160">
      <w:pPr>
        <w:spacing w:after="200"/>
        <w:jc w:val="both"/>
        <w:rPr>
          <w:rFonts w:cstheme="minorHAnsi"/>
          <w:bCs/>
          <w:color w:val="auto"/>
          <w:sz w:val="24"/>
          <w:szCs w:val="24"/>
        </w:rPr>
      </w:pPr>
    </w:p>
    <w:p w14:paraId="1FD80C01" w14:textId="622347F8" w:rsidR="00D57F26" w:rsidRDefault="00D57F26" w:rsidP="00311160">
      <w:pPr>
        <w:spacing w:after="200"/>
        <w:jc w:val="both"/>
        <w:rPr>
          <w:rFonts w:cstheme="minorHAnsi"/>
          <w:bCs/>
          <w:color w:val="auto"/>
          <w:sz w:val="24"/>
          <w:szCs w:val="24"/>
        </w:rPr>
      </w:pPr>
      <w:r>
        <w:rPr>
          <w:rFonts w:cstheme="minorHAnsi"/>
          <w:bCs/>
          <w:color w:val="auto"/>
          <w:sz w:val="24"/>
          <w:szCs w:val="24"/>
        </w:rPr>
        <w:t xml:space="preserve">Desde la vista seleccionamos la opción de </w:t>
      </w:r>
      <w:r w:rsidR="002019A1">
        <w:rPr>
          <w:rFonts w:cstheme="minorHAnsi"/>
          <w:bCs/>
          <w:color w:val="auto"/>
          <w:sz w:val="24"/>
          <w:szCs w:val="24"/>
        </w:rPr>
        <w:t>hacer el favor</w:t>
      </w:r>
      <w:r>
        <w:rPr>
          <w:rFonts w:cstheme="minorHAnsi"/>
          <w:bCs/>
          <w:color w:val="auto"/>
          <w:sz w:val="24"/>
          <w:szCs w:val="24"/>
        </w:rPr>
        <w:t xml:space="preserve"> </w:t>
      </w:r>
      <w:r w:rsidR="002019A1">
        <w:rPr>
          <w:rFonts w:cstheme="minorHAnsi"/>
          <w:bCs/>
          <w:color w:val="auto"/>
          <w:sz w:val="24"/>
          <w:szCs w:val="24"/>
        </w:rPr>
        <w:t xml:space="preserve">para eso primero creara un </w:t>
      </w:r>
      <w:r w:rsidR="002019A1">
        <w:rPr>
          <w:rFonts w:cstheme="minorHAnsi"/>
          <w:bCs/>
          <w:i/>
          <w:iCs/>
          <w:color w:val="auto"/>
          <w:sz w:val="24"/>
          <w:szCs w:val="24"/>
        </w:rPr>
        <w:t xml:space="preserve">TransferFavor. </w:t>
      </w:r>
      <w:r w:rsidR="002019A1">
        <w:rPr>
          <w:rFonts w:cstheme="minorHAnsi"/>
          <w:bCs/>
          <w:color w:val="auto"/>
          <w:sz w:val="24"/>
          <w:szCs w:val="24"/>
        </w:rPr>
        <w:t xml:space="preserve">Primero dentro de los posibles favores se </w:t>
      </w:r>
      <w:r w:rsidR="00465F95">
        <w:rPr>
          <w:rFonts w:cstheme="minorHAnsi"/>
          <w:bCs/>
          <w:color w:val="auto"/>
          <w:sz w:val="24"/>
          <w:szCs w:val="24"/>
        </w:rPr>
        <w:t>obtendrán</w:t>
      </w:r>
      <w:r w:rsidR="002019A1">
        <w:rPr>
          <w:rFonts w:cstheme="minorHAnsi"/>
          <w:bCs/>
          <w:color w:val="auto"/>
          <w:sz w:val="24"/>
          <w:szCs w:val="24"/>
        </w:rPr>
        <w:t xml:space="preserve"> todos en el </w:t>
      </w:r>
      <w:r w:rsidR="00465F95">
        <w:rPr>
          <w:rFonts w:cstheme="minorHAnsi"/>
          <w:bCs/>
          <w:i/>
          <w:iCs/>
          <w:color w:val="auto"/>
          <w:sz w:val="24"/>
          <w:szCs w:val="24"/>
        </w:rPr>
        <w:t>FavorManager</w:t>
      </w:r>
      <w:r w:rsidR="00465F95">
        <w:rPr>
          <w:rFonts w:cstheme="minorHAnsi"/>
          <w:bCs/>
          <w:color w:val="auto"/>
          <w:sz w:val="24"/>
          <w:szCs w:val="24"/>
        </w:rPr>
        <w:t xml:space="preserve">, desde aquí se devolverá una lista de tipo </w:t>
      </w:r>
      <w:r w:rsidR="00465F95">
        <w:rPr>
          <w:rFonts w:cstheme="minorHAnsi"/>
          <w:bCs/>
          <w:i/>
          <w:iCs/>
          <w:color w:val="auto"/>
          <w:sz w:val="24"/>
          <w:szCs w:val="24"/>
        </w:rPr>
        <w:t>Favor</w:t>
      </w:r>
      <w:r w:rsidR="00465F95">
        <w:rPr>
          <w:rFonts w:cstheme="minorHAnsi"/>
          <w:bCs/>
          <w:color w:val="auto"/>
          <w:sz w:val="24"/>
          <w:szCs w:val="24"/>
        </w:rPr>
        <w:t xml:space="preserve"> con todos los favores. Se creará una instancia en la base de datos con los favores a hacer. Luego se le asignará los favores al usuario </w:t>
      </w:r>
      <w:r w:rsidR="0002007A">
        <w:rPr>
          <w:rFonts w:cstheme="minorHAnsi"/>
          <w:bCs/>
          <w:color w:val="auto"/>
          <w:sz w:val="24"/>
          <w:szCs w:val="24"/>
        </w:rPr>
        <w:t>y tras esto se actualiza la vista para mostrar los nuevos favores a realizar.</w:t>
      </w:r>
    </w:p>
    <w:p w14:paraId="4A07CE11" w14:textId="0197624C" w:rsidR="0002007A" w:rsidRDefault="0002007A" w:rsidP="00311160">
      <w:pPr>
        <w:spacing w:after="200"/>
        <w:jc w:val="both"/>
        <w:rPr>
          <w:rFonts w:cstheme="minorHAnsi"/>
          <w:bCs/>
          <w:color w:val="auto"/>
          <w:sz w:val="24"/>
          <w:szCs w:val="24"/>
        </w:rPr>
      </w:pPr>
    </w:p>
    <w:p w14:paraId="27A2C0AC" w14:textId="29C64FC4" w:rsidR="0002007A" w:rsidRDefault="0002007A" w:rsidP="00311160">
      <w:pPr>
        <w:spacing w:after="200"/>
        <w:jc w:val="both"/>
        <w:rPr>
          <w:rFonts w:cstheme="minorHAnsi"/>
          <w:bCs/>
          <w:color w:val="auto"/>
          <w:sz w:val="24"/>
          <w:szCs w:val="24"/>
        </w:rPr>
      </w:pPr>
    </w:p>
    <w:p w14:paraId="37EEE9E8" w14:textId="6390475A" w:rsidR="0002007A" w:rsidRDefault="0002007A" w:rsidP="00311160">
      <w:pPr>
        <w:spacing w:after="200"/>
        <w:jc w:val="both"/>
        <w:rPr>
          <w:rFonts w:cstheme="minorHAnsi"/>
          <w:bCs/>
          <w:color w:val="auto"/>
          <w:sz w:val="24"/>
          <w:szCs w:val="24"/>
        </w:rPr>
      </w:pPr>
    </w:p>
    <w:p w14:paraId="310E3697" w14:textId="0951121B" w:rsidR="0002007A" w:rsidRDefault="0002007A" w:rsidP="00311160">
      <w:pPr>
        <w:spacing w:after="200"/>
        <w:jc w:val="both"/>
        <w:rPr>
          <w:rFonts w:cstheme="minorHAnsi"/>
          <w:bCs/>
          <w:color w:val="auto"/>
          <w:sz w:val="24"/>
          <w:szCs w:val="24"/>
        </w:rPr>
      </w:pPr>
    </w:p>
    <w:p w14:paraId="063041B8" w14:textId="0455F442" w:rsidR="0002007A" w:rsidRDefault="0002007A" w:rsidP="00311160">
      <w:pPr>
        <w:spacing w:after="200"/>
        <w:jc w:val="both"/>
        <w:rPr>
          <w:rFonts w:cstheme="minorHAnsi"/>
          <w:bCs/>
          <w:color w:val="auto"/>
          <w:sz w:val="24"/>
          <w:szCs w:val="24"/>
        </w:rPr>
      </w:pPr>
    </w:p>
    <w:p w14:paraId="7088353B" w14:textId="346F0D8C" w:rsidR="0002007A" w:rsidRDefault="0002007A" w:rsidP="00311160">
      <w:pPr>
        <w:spacing w:after="200"/>
        <w:jc w:val="both"/>
        <w:rPr>
          <w:rFonts w:cstheme="minorHAnsi"/>
          <w:bCs/>
          <w:color w:val="auto"/>
          <w:sz w:val="24"/>
          <w:szCs w:val="24"/>
        </w:rPr>
      </w:pPr>
    </w:p>
    <w:p w14:paraId="23678A1B" w14:textId="1EFDD1E8" w:rsidR="0002007A" w:rsidRDefault="0002007A"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722F272E" wp14:editId="10DBC201">
            <wp:extent cx="5687681" cy="7027195"/>
            <wp:effectExtent l="0" t="0" r="889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1686" t="3466" r="8092" b="8400"/>
                    <a:stretch/>
                  </pic:blipFill>
                  <pic:spPr bwMode="auto">
                    <a:xfrm>
                      <a:off x="0" y="0"/>
                      <a:ext cx="5688416" cy="7028104"/>
                    </a:xfrm>
                    <a:prstGeom prst="rect">
                      <a:avLst/>
                    </a:prstGeom>
                    <a:noFill/>
                    <a:ln>
                      <a:noFill/>
                    </a:ln>
                    <a:extLst>
                      <a:ext uri="{53640926-AAD7-44D8-BBD7-CCE9431645EC}">
                        <a14:shadowObscured xmlns:a14="http://schemas.microsoft.com/office/drawing/2010/main"/>
                      </a:ext>
                    </a:extLst>
                  </pic:spPr>
                </pic:pic>
              </a:graphicData>
            </a:graphic>
          </wp:inline>
        </w:drawing>
      </w:r>
    </w:p>
    <w:p w14:paraId="20DEAACF" w14:textId="77777777" w:rsidR="00A14386" w:rsidRDefault="0002007A" w:rsidP="00311160">
      <w:pPr>
        <w:spacing w:after="200"/>
        <w:jc w:val="both"/>
        <w:rPr>
          <w:rFonts w:cstheme="minorHAnsi"/>
          <w:bCs/>
          <w:color w:val="auto"/>
          <w:sz w:val="24"/>
          <w:szCs w:val="24"/>
        </w:rPr>
      </w:pPr>
      <w:r>
        <w:rPr>
          <w:rFonts w:cstheme="minorHAnsi"/>
          <w:bCs/>
          <w:color w:val="auto"/>
          <w:sz w:val="24"/>
          <w:szCs w:val="24"/>
        </w:rPr>
        <w:t>En este diagrama se m</w:t>
      </w:r>
      <w:r w:rsidR="008C443C">
        <w:rPr>
          <w:rFonts w:cstheme="minorHAnsi"/>
          <w:bCs/>
          <w:color w:val="auto"/>
          <w:sz w:val="24"/>
          <w:szCs w:val="24"/>
        </w:rPr>
        <w:t xml:space="preserve">uestra el cabio de configuración del usuario. Para ello se piden los nuevos datos del usuario para </w:t>
      </w:r>
      <w:r w:rsidR="004772E1">
        <w:rPr>
          <w:rFonts w:cstheme="minorHAnsi"/>
          <w:bCs/>
          <w:color w:val="auto"/>
          <w:sz w:val="24"/>
          <w:szCs w:val="24"/>
        </w:rPr>
        <w:t>cambiar sus datos. Para ellos primero se crea una instancia en la base de datos. Después permite cambiar los datos de nombre de usuario, contraseña, numero de grollies creando u</w:t>
      </w:r>
      <w:r w:rsidR="00A14386">
        <w:rPr>
          <w:rFonts w:cstheme="minorHAnsi"/>
          <w:bCs/>
          <w:color w:val="auto"/>
          <w:sz w:val="24"/>
          <w:szCs w:val="24"/>
        </w:rPr>
        <w:t>na nueva instancia en la base de datos con los datos actualizados. En el caso de grollies no es que el usuario los cambie, sino, que al comprar grollies efectúa un cambio que hemos recogido como un cambio de contraseña o de usuario.</w:t>
      </w:r>
    </w:p>
    <w:p w14:paraId="010FA09E" w14:textId="77777777" w:rsidR="00A14386" w:rsidRDefault="00A14386" w:rsidP="00311160">
      <w:pPr>
        <w:spacing w:after="200"/>
        <w:jc w:val="both"/>
        <w:rPr>
          <w:rFonts w:cstheme="minorHAnsi"/>
          <w:bCs/>
          <w:color w:val="auto"/>
          <w:sz w:val="24"/>
          <w:szCs w:val="24"/>
        </w:rPr>
      </w:pPr>
    </w:p>
    <w:p w14:paraId="20191AAB" w14:textId="351A2213" w:rsidR="0002007A" w:rsidRDefault="00A14386"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4FC384DF" wp14:editId="3EF0C09D">
            <wp:extent cx="6262370" cy="27432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62370" cy="2743200"/>
                    </a:xfrm>
                    <a:prstGeom prst="rect">
                      <a:avLst/>
                    </a:prstGeom>
                    <a:noFill/>
                    <a:ln>
                      <a:noFill/>
                    </a:ln>
                  </pic:spPr>
                </pic:pic>
              </a:graphicData>
            </a:graphic>
          </wp:inline>
        </w:drawing>
      </w:r>
      <w:r w:rsidR="004772E1">
        <w:rPr>
          <w:rFonts w:cstheme="minorHAnsi"/>
          <w:bCs/>
          <w:color w:val="auto"/>
          <w:sz w:val="24"/>
          <w:szCs w:val="24"/>
        </w:rPr>
        <w:t xml:space="preserve"> </w:t>
      </w:r>
    </w:p>
    <w:p w14:paraId="00265DB3" w14:textId="6E7DB2C7" w:rsidR="006C4C5A" w:rsidRPr="002F2EBA" w:rsidRDefault="00A14386" w:rsidP="00311160">
      <w:pPr>
        <w:spacing w:after="200"/>
        <w:jc w:val="both"/>
        <w:rPr>
          <w:rFonts w:cstheme="minorHAnsi"/>
          <w:bCs/>
          <w:color w:val="auto"/>
          <w:sz w:val="24"/>
          <w:szCs w:val="24"/>
        </w:rPr>
      </w:pPr>
      <w:r>
        <w:rPr>
          <w:rFonts w:cstheme="minorHAnsi"/>
          <w:bCs/>
          <w:color w:val="auto"/>
          <w:sz w:val="24"/>
          <w:szCs w:val="24"/>
        </w:rPr>
        <w:t xml:space="preserve">De la forma que se recoge en este diagrama </w:t>
      </w:r>
      <w:r w:rsidR="005E175C">
        <w:rPr>
          <w:rFonts w:cstheme="minorHAnsi"/>
          <w:bCs/>
          <w:color w:val="auto"/>
          <w:sz w:val="24"/>
          <w:szCs w:val="24"/>
        </w:rPr>
        <w:t>es como un favor es pedido por un usuario. Por lo tanto, si se selecciona pedir favor primero se crea el favor pedido con los datos que el usuario facilita. Luego se añade a la lista de favores creando una instancia en la base de datos y se actualiza la misma.</w:t>
      </w: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2" w:name="_Toc27331319"/>
      <w:r>
        <w:rPr>
          <w:rFonts w:ascii="Times New Roman" w:hAnsi="Times New Roman"/>
          <w:sz w:val="32"/>
        </w:rPr>
        <w:t>Requisitos de rendimiento</w:t>
      </w:r>
      <w:bookmarkEnd w:id="32"/>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3" w:name="_Toc27331320"/>
      <w:r>
        <w:rPr>
          <w:rFonts w:ascii="Times New Roman" w:hAnsi="Times New Roman"/>
          <w:sz w:val="32"/>
        </w:rPr>
        <w:t>Requisitos lógicos de la base de datos</w:t>
      </w:r>
      <w:bookmarkEnd w:id="33"/>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consistencia y atomicidad necesarias 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1C495A66"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r w:rsidRPr="00017B8E">
        <w:rPr>
          <w:rFonts w:cstheme="minorHAnsi"/>
          <w:b/>
          <w:color w:val="auto"/>
          <w:sz w:val="25"/>
          <w:szCs w:val="25"/>
        </w:rPr>
        <w:t xml:space="preserve">UserManager: </w:t>
      </w:r>
      <w:r w:rsidRPr="00017B8E">
        <w:rPr>
          <w:rFonts w:cstheme="minorHAnsi"/>
          <w:bCs/>
          <w:color w:val="auto"/>
          <w:sz w:val="25"/>
          <w:szCs w:val="25"/>
        </w:rPr>
        <w:t>Gestiona los usuarios, administradores y empresas.</w:t>
      </w:r>
    </w:p>
    <w:p w14:paraId="451DCC5A"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r w:rsidRPr="00017B8E">
        <w:rPr>
          <w:rFonts w:cstheme="minorHAnsi"/>
          <w:b/>
          <w:color w:val="auto"/>
          <w:sz w:val="25"/>
          <w:szCs w:val="25"/>
        </w:rPr>
        <w:t xml:space="preserve">FavorManager: </w:t>
      </w:r>
      <w:r w:rsidRPr="00017B8E">
        <w:rPr>
          <w:rFonts w:cstheme="minorHAnsi"/>
          <w:bCs/>
          <w:color w:val="auto"/>
          <w:sz w:val="25"/>
          <w:szCs w:val="25"/>
        </w:rPr>
        <w:t>Gestiona los favores solicitados por usuarios.</w:t>
      </w:r>
    </w:p>
    <w:p w14:paraId="2335759C" w14:textId="77777777" w:rsidR="00315AEC" w:rsidRPr="00017B8E" w:rsidRDefault="00315AEC" w:rsidP="004217EE">
      <w:pPr>
        <w:pStyle w:val="Prrafodelista"/>
        <w:numPr>
          <w:ilvl w:val="0"/>
          <w:numId w:val="3"/>
        </w:numPr>
        <w:spacing w:line="360" w:lineRule="auto"/>
        <w:jc w:val="both"/>
        <w:rPr>
          <w:rFonts w:cstheme="minorHAnsi"/>
          <w:b/>
          <w:color w:val="auto"/>
          <w:sz w:val="25"/>
          <w:szCs w:val="25"/>
        </w:rPr>
      </w:pPr>
      <w:r w:rsidRPr="00017B8E">
        <w:rPr>
          <w:rFonts w:cstheme="minorHAnsi"/>
          <w:b/>
          <w:color w:val="auto"/>
          <w:sz w:val="25"/>
          <w:szCs w:val="25"/>
        </w:rPr>
        <w:t xml:space="preserve">PrizeManager: </w:t>
      </w:r>
      <w:r w:rsidRPr="00017B8E">
        <w:rPr>
          <w:rFonts w:cstheme="minorHAnsi"/>
          <w:bCs/>
          <w:color w:val="auto"/>
          <w:sz w:val="25"/>
          <w:szCs w:val="25"/>
        </w:rPr>
        <w:t>Gestiona los premios disponibles a cambio de grollies.</w:t>
      </w:r>
    </w:p>
    <w:p w14:paraId="54ED9E23" w14:textId="77777777" w:rsidR="00315AEC" w:rsidRDefault="00315AEC" w:rsidP="004217EE">
      <w:pPr>
        <w:spacing w:line="360" w:lineRule="auto"/>
        <w:jc w:val="both"/>
        <w:rPr>
          <w:rFonts w:cstheme="minorHAnsi"/>
          <w:bCs/>
          <w:color w:val="auto"/>
          <w:sz w:val="24"/>
          <w:szCs w:val="24"/>
        </w:rPr>
      </w:pPr>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4" w:name="_Toc27331321"/>
      <w:r>
        <w:rPr>
          <w:rFonts w:ascii="Times New Roman" w:hAnsi="Times New Roman"/>
          <w:sz w:val="32"/>
        </w:rPr>
        <w:t>Restricciones de diseño</w:t>
      </w:r>
      <w:bookmarkEnd w:id="34"/>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5" w:name="_Toc27331322"/>
      <w:r>
        <w:rPr>
          <w:rFonts w:ascii="Times New Roman" w:hAnsi="Times New Roman"/>
          <w:sz w:val="32"/>
        </w:rPr>
        <w:t>Atributos del sistema software</w:t>
      </w:r>
      <w:bookmarkEnd w:id="35"/>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para poder reestablecer los datos en otros servidores en caso de daño. Dicha responsabilidad recae sobre los 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(Payment Card Industry)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lastRenderedPageBreak/>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de los usuarios serán hasheadas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1EA412BC" w:rsidR="0020018D" w:rsidRDefault="0020018D"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6" w:name="_Toc27331323"/>
      <w:r>
        <w:rPr>
          <w:rFonts w:ascii="Times New Roman" w:hAnsi="Times New Roman"/>
          <w:color w:val="161718" w:themeColor="text1"/>
          <w:u w:val="single"/>
        </w:rPr>
        <w:t>Revisiones</w:t>
      </w:r>
      <w:bookmarkEnd w:id="36"/>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Mourenza</w:t>
            </w:r>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7"/>
      <w:footerReference w:type="default" r:id="rId48"/>
      <w:footerReference w:type="first" r:id="rId49"/>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58792A" w14:textId="77777777" w:rsidR="00F66EFC" w:rsidRDefault="00F66EFC" w:rsidP="004B7E44">
      <w:r>
        <w:separator/>
      </w:r>
    </w:p>
  </w:endnote>
  <w:endnote w:type="continuationSeparator" w:id="0">
    <w:p w14:paraId="78D8D108" w14:textId="77777777" w:rsidR="00F66EFC" w:rsidRDefault="00F66EFC"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D57F26"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D57F26" w:rsidRDefault="00D57F26"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D57F26" w:rsidRDefault="00D57F26"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9ECE7" w14:textId="77777777" w:rsidR="00F66EFC" w:rsidRDefault="00F66EFC" w:rsidP="004B7E44">
      <w:r>
        <w:separator/>
      </w:r>
    </w:p>
  </w:footnote>
  <w:footnote w:type="continuationSeparator" w:id="0">
    <w:p w14:paraId="0E4041D8" w14:textId="77777777" w:rsidR="00F66EFC" w:rsidRDefault="00F66EFC"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D57F26" w14:paraId="493BAF7E" w14:textId="77777777" w:rsidTr="004B7E44">
      <w:trPr>
        <w:trHeight w:val="1318"/>
      </w:trPr>
      <w:tc>
        <w:tcPr>
          <w:tcW w:w="12210" w:type="dxa"/>
          <w:tcBorders>
            <w:top w:val="nil"/>
            <w:left w:val="nil"/>
            <w:bottom w:val="nil"/>
            <w:right w:val="nil"/>
          </w:tcBorders>
        </w:tcPr>
        <w:p w14:paraId="599BCE06" w14:textId="2FBF811F" w:rsidR="00D57F26" w:rsidRDefault="00D57F26"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1"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2007A"/>
    <w:rsid w:val="0004268D"/>
    <w:rsid w:val="00045859"/>
    <w:rsid w:val="00060272"/>
    <w:rsid w:val="00060D6A"/>
    <w:rsid w:val="000956B4"/>
    <w:rsid w:val="000A153E"/>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19A1"/>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506E6"/>
    <w:rsid w:val="00460436"/>
    <w:rsid w:val="00465F95"/>
    <w:rsid w:val="004772E1"/>
    <w:rsid w:val="004B08E2"/>
    <w:rsid w:val="004B7991"/>
    <w:rsid w:val="004B7E44"/>
    <w:rsid w:val="004C1855"/>
    <w:rsid w:val="004D18CA"/>
    <w:rsid w:val="004D5252"/>
    <w:rsid w:val="004E23B9"/>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175C"/>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0A11"/>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C443C"/>
    <w:rsid w:val="008D72FE"/>
    <w:rsid w:val="008E6AD3"/>
    <w:rsid w:val="0090390C"/>
    <w:rsid w:val="009120E9"/>
    <w:rsid w:val="00920280"/>
    <w:rsid w:val="00934461"/>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14386"/>
    <w:rsid w:val="00A30C2D"/>
    <w:rsid w:val="00A30C90"/>
    <w:rsid w:val="00A42D33"/>
    <w:rsid w:val="00A432D3"/>
    <w:rsid w:val="00A44210"/>
    <w:rsid w:val="00AA7898"/>
    <w:rsid w:val="00AC262C"/>
    <w:rsid w:val="00AD76D1"/>
    <w:rsid w:val="00AD7B77"/>
    <w:rsid w:val="00AE5C76"/>
    <w:rsid w:val="00B10874"/>
    <w:rsid w:val="00B13CBE"/>
    <w:rsid w:val="00B21100"/>
    <w:rsid w:val="00B23D0F"/>
    <w:rsid w:val="00B5361C"/>
    <w:rsid w:val="00B572B4"/>
    <w:rsid w:val="00B653B0"/>
    <w:rsid w:val="00B94D00"/>
    <w:rsid w:val="00B966ED"/>
    <w:rsid w:val="00B9747F"/>
    <w:rsid w:val="00BC1E66"/>
    <w:rsid w:val="00BD031A"/>
    <w:rsid w:val="00BD3B0A"/>
    <w:rsid w:val="00BD50D3"/>
    <w:rsid w:val="00BD73F0"/>
    <w:rsid w:val="00C032F5"/>
    <w:rsid w:val="00C03E53"/>
    <w:rsid w:val="00C14B5B"/>
    <w:rsid w:val="00C15D0E"/>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41E20"/>
    <w:rsid w:val="00D57F26"/>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66EFC"/>
    <w:rsid w:val="00F72CFF"/>
    <w:rsid w:val="00F84318"/>
    <w:rsid w:val="00F93F0B"/>
    <w:rsid w:val="00FA16AA"/>
    <w:rsid w:val="00FA31BA"/>
    <w:rsid w:val="00FA5AE7"/>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32275C"/>
    <w:pPr>
      <w:tabs>
        <w:tab w:val="left" w:pos="440"/>
        <w:tab w:val="right" w:leader="dot" w:pos="9926"/>
      </w:tabs>
      <w:spacing w:after="100" w:line="259" w:lineRule="auto"/>
    </w:pPr>
    <w:rPr>
      <w:rFonts w:ascii="Times New Roman" w:hAnsi="Times New Roman" w:cs="Times New Roman"/>
      <w:noProof/>
      <w:color w:val="auto"/>
      <w:sz w:val="32"/>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Anexo2/Interface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file:///C:\Users\LenovoBook%20de%20Santi\Documents\GitHub\logrolling\Documentaci&#243;n%20del%20proyecto\Documentaci&#243;n\SRS\Anexo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Anexo2" TargetMode="External"/><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Anexo2/Diagrama%20de%20clases%20y%20tarjetas%20CRC" TargetMode="External"/><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7EFD3-7D01-4847-9F67-66AA7C5EC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1711</TotalTime>
  <Pages>46</Pages>
  <Words>6968</Words>
  <Characters>38330</Characters>
  <Application>Microsoft Office Word</Application>
  <DocSecurity>0</DocSecurity>
  <Lines>319</Lines>
  <Paragraphs>90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Santiago Mourenza</cp:lastModifiedBy>
  <cp:revision>91</cp:revision>
  <cp:lastPrinted>2019-12-15T20:24:00Z</cp:lastPrinted>
  <dcterms:created xsi:type="dcterms:W3CDTF">2019-11-30T17:15:00Z</dcterms:created>
  <dcterms:modified xsi:type="dcterms:W3CDTF">2020-04-28T19:45:00Z</dcterms:modified>
</cp:coreProperties>
</file>